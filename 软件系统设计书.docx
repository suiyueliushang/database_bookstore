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6"/>
        <w:gridCol w:w="278"/>
        <w:gridCol w:w="9067"/>
        <w:gridCol w:w="414"/>
        <w:gridCol w:w="983"/>
      </w:tblGrid>
      <w:tr w:rsidR="00F91753" w:rsidRPr="00003E5C" w14:paraId="4407C21A" w14:textId="77777777" w:rsidTr="000A5284">
        <w:trPr>
          <w:trHeight w:val="600"/>
        </w:trPr>
        <w:tc>
          <w:tcPr>
            <w:tcW w:w="1168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D969C" w14:textId="77777777" w:rsidR="00F91753" w:rsidRPr="00003E5C" w:rsidRDefault="00F91753" w:rsidP="00320ECB">
            <w:pPr>
              <w:rPr>
                <w:noProof/>
              </w:rPr>
            </w:pPr>
          </w:p>
        </w:tc>
      </w:tr>
      <w:tr w:rsidR="00503797" w:rsidRPr="00003E5C" w14:paraId="6439E103" w14:textId="77777777" w:rsidTr="000A5284">
        <w:trPr>
          <w:trHeight w:val="273"/>
        </w:trPr>
        <w:tc>
          <w:tcPr>
            <w:tcW w:w="57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E3AB4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F14BC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39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B4831" w14:textId="77777777" w:rsidR="00F91753" w:rsidRPr="00003E5C" w:rsidRDefault="00F91753" w:rsidP="001E5794">
            <w:pPr>
              <w:pStyle w:val="af1"/>
              <w:rPr>
                <w:noProof/>
              </w:rPr>
            </w:pPr>
          </w:p>
        </w:tc>
        <w:tc>
          <w:tcPr>
            <w:tcW w:w="41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D35C0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3D832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503797" w:rsidRPr="00003E5C" w14:paraId="2244E209" w14:textId="77777777" w:rsidTr="000A5284">
        <w:trPr>
          <w:trHeight w:val="160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A0AAE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87FD7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39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D31A5" w14:textId="031B5C8C" w:rsidR="00261E7B" w:rsidRPr="00003E5C" w:rsidRDefault="00261E7B" w:rsidP="005A3E0B">
            <w:pPr>
              <w:pStyle w:val="af2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19A546BC" wp14:editId="74974FCB">
                      <wp:extent cx="585216" cy="91440"/>
                      <wp:effectExtent l="0" t="0" r="24765" b="22860"/>
                      <wp:docPr id="3" name="任意多边形：形状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2ACA829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A546BC" id="任意多边形：形状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" adj="-11796480,,5400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formulas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 textboxrect="0,0,581601,88582"/>
                      <v:textbox>
                        <w:txbxContent>
                          <w:p w14:paraId="62ACA829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03E5C">
              <w:rPr>
                <w:rFonts w:hint="eastAsia"/>
                <w:noProof/>
                <w:lang w:val="zh-CN" w:bidi="zh-CN"/>
              </w:rPr>
              <w:t xml:space="preserve"> </w:t>
            </w:r>
            <w:r w:rsidR="0015040B">
              <w:rPr>
                <w:rFonts w:hint="eastAsia"/>
                <w:noProof/>
                <w:lang w:bidi="zh-CN"/>
              </w:rPr>
              <w:t>Online</w:t>
            </w:r>
            <w:r w:rsidR="0015040B">
              <w:rPr>
                <w:noProof/>
                <w:lang w:bidi="zh-CN"/>
              </w:rPr>
              <w:t xml:space="preserve"> </w:t>
            </w:r>
            <w:r w:rsidR="0015040B">
              <w:rPr>
                <w:rFonts w:hint="eastAsia"/>
                <w:noProof/>
                <w:lang w:bidi="zh-CN"/>
              </w:rPr>
              <w:t>shop</w:t>
            </w:r>
            <w:r w:rsidR="0015040B">
              <w:rPr>
                <w:rFonts w:hint="eastAsia"/>
                <w:noProof/>
              </w:rPr>
              <w:t>系统设计</w:t>
            </w:r>
            <w:r w:rsidRPr="00003E5C">
              <w:rPr>
                <w:rFonts w:hint="eastAsia"/>
                <w:noProof/>
                <w:lang w:val="zh-CN" w:bidi="zh-CN"/>
              </w:rPr>
              <w:t xml:space="preserve"> </w:t>
            </w: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6BDD131B" wp14:editId="1B32F676">
                      <wp:extent cx="594245" cy="88583"/>
                      <wp:effectExtent l="0" t="0" r="15875" b="26035"/>
                      <wp:docPr id="4" name="任意多边形:形状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0D9774C0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DD131B" id="任意多边形:形状 4" o:spid="_x0000_s1027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" adj="-11796480,,5400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formulas/>
                      <v:path arrowok="t" o:connecttype="custom" o:connectlocs="598039,36698;89769,36698;45517,0;0,45558;45517,91114;89769,54416;598039,54416;598039,36698;45517,73398;17701,45558;45517,17716;73333,45558;45517,73398" o:connectangles="0,0,0,0,0,0,0,0,0,0,0,0,0" textboxrect="0,0,594245,88582"/>
                      <v:textbox inset=",,,129.6pt">
                        <w:txbxContent>
                          <w:p w14:paraId="0D9774C0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767F47" w14:textId="138DABD4" w:rsidR="00B62B99" w:rsidRPr="00003E5C" w:rsidRDefault="0015040B" w:rsidP="005A3E0B">
            <w:pPr>
              <w:pStyle w:val="af4"/>
              <w:rPr>
                <w:noProof/>
              </w:rPr>
            </w:pPr>
            <w:r>
              <w:rPr>
                <w:rFonts w:hint="eastAsia"/>
                <w:noProof/>
              </w:rPr>
              <w:t>online</w:t>
            </w:r>
            <w:r>
              <w:rPr>
                <w:noProof/>
              </w:rPr>
              <w:t xml:space="preserve"> </w:t>
            </w:r>
            <w:r w:rsidR="00F0505F">
              <w:rPr>
                <w:rFonts w:hint="eastAsia"/>
                <w:noProof/>
              </w:rPr>
              <w:t>book</w:t>
            </w:r>
            <w:r w:rsidR="00F0505F">
              <w:rPr>
                <w:noProof/>
              </w:rPr>
              <w:t xml:space="preserve"> </w:t>
            </w:r>
            <w:r w:rsidR="00F0505F">
              <w:rPr>
                <w:rFonts w:hint="eastAsia"/>
                <w:noProof/>
              </w:rPr>
              <w:t>shop</w:t>
            </w:r>
            <w:r w:rsidR="00F0505F">
              <w:rPr>
                <w:noProof/>
              </w:rPr>
              <w:t xml:space="preserve"> </w:t>
            </w:r>
            <w:r w:rsidR="00F0505F">
              <w:rPr>
                <w:rFonts w:hint="eastAsia"/>
                <w:noProof/>
              </w:rPr>
              <w:t>网上书店</w:t>
            </w:r>
          </w:p>
        </w:tc>
        <w:tc>
          <w:tcPr>
            <w:tcW w:w="418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D95B1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1025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48B67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503797" w:rsidRPr="00003E5C" w14:paraId="35D2AEBB" w14:textId="77777777" w:rsidTr="000A5284">
        <w:trPr>
          <w:trHeight w:val="25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0313C" w14:textId="77777777"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DACF3" w14:textId="77777777"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939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E488" w14:textId="75E88CDE" w:rsidR="004A4C74" w:rsidRPr="00003E5C" w:rsidRDefault="004A4C74" w:rsidP="001E5794">
            <w:pPr>
              <w:pStyle w:val="af1"/>
              <w:rPr>
                <w:noProof/>
              </w:rPr>
            </w:pPr>
          </w:p>
        </w:tc>
        <w:tc>
          <w:tcPr>
            <w:tcW w:w="41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C11B9" w14:textId="77777777"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1025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0914A" w14:textId="77777777" w:rsidR="004A4C74" w:rsidRPr="00003E5C" w:rsidRDefault="004A4C74" w:rsidP="005A3E0B">
            <w:pPr>
              <w:rPr>
                <w:noProof/>
              </w:rPr>
            </w:pPr>
          </w:p>
        </w:tc>
      </w:tr>
      <w:tr w:rsidR="00F91753" w:rsidRPr="00003E5C" w14:paraId="291ADD4F" w14:textId="77777777" w:rsidTr="007B3D18">
        <w:trPr>
          <w:trHeight w:val="1467"/>
        </w:trPr>
        <w:tc>
          <w:tcPr>
            <w:tcW w:w="11688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61685" w14:textId="36A3225A" w:rsidR="00F91753" w:rsidRPr="00003E5C" w:rsidRDefault="00C643F1" w:rsidP="005A3E0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2B69A299" wp14:editId="6B387578">
                      <wp:simplePos x="0" y="0"/>
                      <wp:positionH relativeFrom="column">
                        <wp:posOffset>1471369</wp:posOffset>
                      </wp:positionH>
                      <wp:positionV relativeFrom="paragraph">
                        <wp:posOffset>246671</wp:posOffset>
                      </wp:positionV>
                      <wp:extent cx="4059444" cy="1349048"/>
                      <wp:effectExtent l="0" t="0" r="0" b="0"/>
                      <wp:wrapNone/>
                      <wp:docPr id="5" name="矩形: 圆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9444" cy="134904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94A95B" id="矩形: 圆角 5" o:spid="_x0000_s1026" style="position:absolute;left:0;text-align:left;margin-left:115.85pt;margin-top:19.4pt;width:319.65pt;height:106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" filled="f" stroked="f"/>
                  </w:pict>
                </mc:Fallback>
              </mc:AlternateContent>
            </w:r>
            <w:r w:rsidR="00503797">
              <w:rPr>
                <w:noProof/>
              </w:rPr>
              <mc:AlternateContent>
                <mc:Choice Requires="wps">
                  <w:drawing>
                    <wp:anchor distT="228600" distB="228600" distL="228600" distR="228600" simplePos="0" relativeHeight="251657214" behindDoc="0" locked="0" layoutInCell="1" allowOverlap="1" wp14:anchorId="5AECE1B3" wp14:editId="5E29228B">
                      <wp:simplePos x="0" y="0"/>
                      <wp:positionH relativeFrom="margin">
                        <wp:posOffset>1354187</wp:posOffset>
                      </wp:positionH>
                      <wp:positionV relativeFrom="margin">
                        <wp:posOffset>165725</wp:posOffset>
                      </wp:positionV>
                      <wp:extent cx="3476913" cy="2350008"/>
                      <wp:effectExtent l="0" t="0" r="4445" b="0"/>
                      <wp:wrapSquare wrapText="bothSides"/>
                      <wp:docPr id="123" name="矩形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6913" cy="235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62EFA" w14:textId="6E0AE55E" w:rsidR="002530DA" w:rsidRPr="009F30DB" w:rsidRDefault="002530DA" w:rsidP="00132612">
                                  <w:pPr>
                                    <w:jc w:val="center"/>
                                    <w:rPr>
                                      <w:b/>
                                      <w:color w:val="718EB5" w:themeColor="accent3"/>
                                      <w:sz w:val="44"/>
                                      <w:szCs w:val="2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9F30DB">
                                    <w:rPr>
                                      <w:rFonts w:hint="eastAsia"/>
                                      <w:b/>
                                      <w:color w:val="718EB5" w:themeColor="accent3"/>
                                      <w:sz w:val="44"/>
                                      <w:szCs w:val="2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REPORT</w:t>
                                  </w:r>
                                  <w:r w:rsidRPr="009F30DB">
                                    <w:rPr>
                                      <w:b/>
                                      <w:color w:val="718EB5" w:themeColor="accent3"/>
                                      <w:sz w:val="44"/>
                                      <w:szCs w:val="2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FOR ASSGNMENT 6</w:t>
                                  </w:r>
                                </w:p>
                                <w:p w14:paraId="330E2748" w14:textId="5DAD9715" w:rsidR="002530DA" w:rsidRPr="009F30DB" w:rsidRDefault="009F30DB" w:rsidP="009F30DB">
                                  <w:pPr>
                                    <w:jc w:val="center"/>
                                    <w:rPr>
                                      <w:b/>
                                      <w:color w:val="F6EBE2" w:themeColor="accent2" w:themeTint="66"/>
                                      <w:sz w:val="24"/>
                                      <w:szCs w:val="2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F30DB">
                                    <w:rPr>
                                      <w:b/>
                                      <w:color w:val="F6EBE2" w:themeColor="accent2" w:themeTint="66"/>
                                      <w:sz w:val="24"/>
                                      <w:szCs w:val="2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2019/12/29</w:t>
                                  </w:r>
                                </w:p>
                                <w:p w14:paraId="25FAB81B" w14:textId="65EEFCD4" w:rsidR="00503797" w:rsidRPr="00132612" w:rsidRDefault="00503797" w:rsidP="00132612">
                                  <w:pPr>
                                    <w:jc w:val="center"/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132612"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 xml:space="preserve">71117410 </w:t>
                                  </w:r>
                                  <w:proofErr w:type="gramStart"/>
                                  <w:r w:rsidRPr="00132612"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旷</w:t>
                                  </w:r>
                                  <w:r w:rsidRPr="00132612">
                                    <w:rPr>
                                      <w:rFonts w:hint="eastAsia"/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菁</w:t>
                                  </w:r>
                                  <w:proofErr w:type="gramEnd"/>
                                  <w:r w:rsidRPr="00132612">
                                    <w:rPr>
                                      <w:rFonts w:hint="eastAsia"/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宇</w:t>
                                  </w:r>
                                </w:p>
                                <w:p w14:paraId="33A1D38C" w14:textId="067CE604" w:rsidR="00503797" w:rsidRPr="00132612" w:rsidRDefault="00503797" w:rsidP="00132612">
                                  <w:pPr>
                                    <w:jc w:val="center"/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132612">
                                    <w:rPr>
                                      <w:rFonts w:hint="eastAsia"/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  <w:r w:rsidRPr="00132612"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1117409 李鑫</w:t>
                                  </w:r>
                                </w:p>
                                <w:p w14:paraId="0090C91A" w14:textId="274323A9" w:rsidR="00503797" w:rsidRPr="00132612" w:rsidRDefault="00503797" w:rsidP="00132612">
                                  <w:pPr>
                                    <w:jc w:val="center"/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132612">
                                    <w:rPr>
                                      <w:rFonts w:hint="eastAsia"/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  <w:r w:rsidRPr="00132612"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111741</w:t>
                                  </w:r>
                                  <w:r w:rsidR="00D47A73" w:rsidRPr="00132612">
                                    <w:rPr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2 冯</w:t>
                                  </w:r>
                                  <w:r w:rsidR="00D47A73" w:rsidRPr="00132612">
                                    <w:rPr>
                                      <w:rFonts w:hint="eastAsia"/>
                                      <w:color w:val="EACEB7" w:themeColor="accent2"/>
                                      <w:sz w:val="26"/>
                                      <w:szCs w:val="26"/>
                                    </w:rPr>
                                    <w:t>书逸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60000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CE1B3" id="矩形 123" o:spid="_x0000_s1028" style="position:absolute;margin-left:106.65pt;margin-top:13.05pt;width:273.75pt;height:185.05pt;z-index:25165721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" fillcolor="white [3212]" stroked="f">
                      <v:textbox style="mso-fit-shape-to-text:t" inset=",14.4pt,,14.4pt">
                        <w:txbxContent>
                          <w:p w14:paraId="1C662EFA" w14:textId="6E0AE55E" w:rsidR="002530DA" w:rsidRPr="009F30DB" w:rsidRDefault="002530DA" w:rsidP="00132612">
                            <w:pPr>
                              <w:jc w:val="center"/>
                              <w:rPr>
                                <w:b/>
                                <w:color w:val="718EB5" w:themeColor="accent3"/>
                                <w:sz w:val="44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F30DB">
                              <w:rPr>
                                <w:rFonts w:hint="eastAsia"/>
                                <w:b/>
                                <w:color w:val="718EB5" w:themeColor="accent3"/>
                                <w:sz w:val="44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REPORT</w:t>
                            </w:r>
                            <w:r w:rsidRPr="009F30DB">
                              <w:rPr>
                                <w:b/>
                                <w:color w:val="718EB5" w:themeColor="accent3"/>
                                <w:sz w:val="44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FOR ASSGNMENT 6</w:t>
                            </w:r>
                          </w:p>
                          <w:p w14:paraId="330E2748" w14:textId="5DAD9715" w:rsidR="002530DA" w:rsidRPr="009F30DB" w:rsidRDefault="009F30DB" w:rsidP="009F30DB">
                            <w:pPr>
                              <w:jc w:val="center"/>
                              <w:rPr>
                                <w:b/>
                                <w:color w:val="F6EBE2" w:themeColor="accent2" w:themeTint="66"/>
                                <w:sz w:val="24"/>
                                <w:szCs w:val="2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0DB">
                              <w:rPr>
                                <w:b/>
                                <w:color w:val="F6EBE2" w:themeColor="accent2" w:themeTint="66"/>
                                <w:sz w:val="24"/>
                                <w:szCs w:val="2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2019/12/29</w:t>
                            </w:r>
                          </w:p>
                          <w:p w14:paraId="25FAB81B" w14:textId="65EEFCD4" w:rsidR="00503797" w:rsidRPr="00132612" w:rsidRDefault="00503797" w:rsidP="00132612">
                            <w:pPr>
                              <w:jc w:val="center"/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</w:pPr>
                            <w:r w:rsidRPr="00132612"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  <w:t xml:space="preserve">71117410 </w:t>
                            </w:r>
                            <w:proofErr w:type="gramStart"/>
                            <w:r w:rsidRPr="00132612"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  <w:t>旷</w:t>
                            </w:r>
                            <w:r w:rsidRPr="00132612">
                              <w:rPr>
                                <w:rFonts w:hint="eastAsia"/>
                                <w:color w:val="EACEB7" w:themeColor="accent2"/>
                                <w:sz w:val="26"/>
                                <w:szCs w:val="26"/>
                              </w:rPr>
                              <w:t>菁</w:t>
                            </w:r>
                            <w:proofErr w:type="gramEnd"/>
                            <w:r w:rsidRPr="00132612">
                              <w:rPr>
                                <w:rFonts w:hint="eastAsia"/>
                                <w:color w:val="EACEB7" w:themeColor="accent2"/>
                                <w:sz w:val="26"/>
                                <w:szCs w:val="26"/>
                              </w:rPr>
                              <w:t>宇</w:t>
                            </w:r>
                          </w:p>
                          <w:p w14:paraId="33A1D38C" w14:textId="067CE604" w:rsidR="00503797" w:rsidRPr="00132612" w:rsidRDefault="00503797" w:rsidP="00132612">
                            <w:pPr>
                              <w:jc w:val="center"/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</w:pPr>
                            <w:r w:rsidRPr="00132612">
                              <w:rPr>
                                <w:rFonts w:hint="eastAsia"/>
                                <w:color w:val="EACEB7" w:themeColor="accent2"/>
                                <w:sz w:val="26"/>
                                <w:szCs w:val="26"/>
                              </w:rPr>
                              <w:t>7</w:t>
                            </w:r>
                            <w:r w:rsidRPr="00132612"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  <w:t>1117409 李鑫</w:t>
                            </w:r>
                          </w:p>
                          <w:p w14:paraId="0090C91A" w14:textId="274323A9" w:rsidR="00503797" w:rsidRPr="00132612" w:rsidRDefault="00503797" w:rsidP="00132612">
                            <w:pPr>
                              <w:jc w:val="center"/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</w:pPr>
                            <w:r w:rsidRPr="00132612">
                              <w:rPr>
                                <w:rFonts w:hint="eastAsia"/>
                                <w:color w:val="EACEB7" w:themeColor="accent2"/>
                                <w:sz w:val="26"/>
                                <w:szCs w:val="26"/>
                              </w:rPr>
                              <w:t>7</w:t>
                            </w:r>
                            <w:r w:rsidRPr="00132612"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  <w:t>111741</w:t>
                            </w:r>
                            <w:r w:rsidR="00D47A73" w:rsidRPr="00132612">
                              <w:rPr>
                                <w:color w:val="EACEB7" w:themeColor="accent2"/>
                                <w:sz w:val="26"/>
                                <w:szCs w:val="26"/>
                              </w:rPr>
                              <w:t>2 冯</w:t>
                            </w:r>
                            <w:r w:rsidR="00D47A73" w:rsidRPr="00132612">
                              <w:rPr>
                                <w:rFonts w:hint="eastAsia"/>
                                <w:color w:val="EACEB7" w:themeColor="accent2"/>
                                <w:sz w:val="26"/>
                                <w:szCs w:val="26"/>
                              </w:rPr>
                              <w:t>书逸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</w:tbl>
    <w:tbl>
      <w:tblPr>
        <w:tblStyle w:val="ae"/>
        <w:tblpPr w:leftFromText="180" w:rightFromText="180" w:vertAnchor="text" w:horzAnchor="margin" w:tblpYSpec="center"/>
        <w:tblOverlap w:val="never"/>
        <w:tblW w:w="11335" w:type="dxa"/>
        <w:tblLook w:val="04A0" w:firstRow="1" w:lastRow="0" w:firstColumn="1" w:lastColumn="0" w:noHBand="0" w:noVBand="1"/>
      </w:tblPr>
      <w:tblGrid>
        <w:gridCol w:w="2263"/>
        <w:gridCol w:w="9072"/>
      </w:tblGrid>
      <w:tr w:rsidR="00105724" w14:paraId="0CAFAE52" w14:textId="77777777" w:rsidTr="00105724">
        <w:trPr>
          <w:trHeight w:val="1266"/>
        </w:trPr>
        <w:tc>
          <w:tcPr>
            <w:tcW w:w="11335" w:type="dxa"/>
            <w:gridSpan w:val="2"/>
            <w:tcBorders>
              <w:left w:val="single" w:sz="4" w:space="0" w:color="auto"/>
            </w:tcBorders>
            <w:shd w:val="clear" w:color="auto" w:fill="EACEB7" w:themeFill="accent2"/>
            <w:vAlign w:val="center"/>
          </w:tcPr>
          <w:p w14:paraId="65D08C9F" w14:textId="2B13642B" w:rsidR="00105724" w:rsidRPr="00105724" w:rsidRDefault="00334FEC" w:rsidP="00105724">
            <w:pPr>
              <w:jc w:val="center"/>
              <w:rPr>
                <w:i/>
                <w:noProof/>
                <w:color w:val="000000" w:themeColor="text1"/>
              </w:rPr>
            </w:pPr>
            <w:r>
              <w:rPr>
                <w:rFonts w:hint="eastAsia"/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1、</w:t>
            </w:r>
            <w:r w:rsidR="00105724" w:rsidRPr="00105724">
              <w:rPr>
                <w:rFonts w:hint="eastAsia"/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系统</w:t>
            </w:r>
            <w:r>
              <w:rPr>
                <w:rFonts w:hint="eastAsia"/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设计</w:t>
            </w:r>
          </w:p>
        </w:tc>
      </w:tr>
      <w:tr w:rsidR="000A5284" w14:paraId="2B1ABEF7" w14:textId="77777777" w:rsidTr="00E710FA">
        <w:trPr>
          <w:trHeight w:val="2823"/>
        </w:trPr>
        <w:tc>
          <w:tcPr>
            <w:tcW w:w="2263" w:type="dxa"/>
            <w:shd w:val="clear" w:color="auto" w:fill="EACEB7" w:themeFill="accent2"/>
            <w:vAlign w:val="center"/>
          </w:tcPr>
          <w:p w14:paraId="4ABF2B3F" w14:textId="70BF7777" w:rsidR="000A5284" w:rsidRPr="00A67382" w:rsidRDefault="00105724" w:rsidP="00A67382">
            <w:pPr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A67382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</w:t>
            </w:r>
            <w:r w:rsidRPr="00A67382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.1</w:t>
            </w:r>
            <w:r w:rsidR="00A67382" w:rsidRPr="00A67382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、项目范围</w:t>
            </w:r>
          </w:p>
        </w:tc>
        <w:tc>
          <w:tcPr>
            <w:tcW w:w="9072" w:type="dxa"/>
            <w:shd w:val="clear" w:color="auto" w:fill="A9BBD2" w:themeFill="accent3" w:themeFillTint="99"/>
          </w:tcPr>
          <w:p w14:paraId="6B0AD38A" w14:textId="77777777" w:rsidR="000A5284" w:rsidRPr="00EB4E92" w:rsidRDefault="009229DF" w:rsidP="000A5284">
            <w:pPr>
              <w:rPr>
                <w:noProof/>
                <w:sz w:val="22"/>
              </w:rPr>
            </w:pPr>
            <w:r w:rsidRPr="00EB4E92">
              <w:rPr>
                <w:rFonts w:hint="eastAsia"/>
                <w:noProof/>
                <w:sz w:val="22"/>
              </w:rPr>
              <w:t>网上书店的功能主要分为匿名用户</w:t>
            </w:r>
            <w:r w:rsidR="00457066" w:rsidRPr="00EB4E92">
              <w:rPr>
                <w:rFonts w:hint="eastAsia"/>
                <w:noProof/>
                <w:sz w:val="22"/>
              </w:rPr>
              <w:t>区域和会员用户功能，会员用户在匿名用户功能基础上增加了一些新功能：</w:t>
            </w:r>
          </w:p>
          <w:p w14:paraId="4DF5F9A8" w14:textId="14AC6575" w:rsidR="00457066" w:rsidRPr="00EB4E92" w:rsidRDefault="00EB4E92" w:rsidP="00EB4E92">
            <w:pPr>
              <w:pStyle w:val="a2"/>
              <w:numPr>
                <w:ilvl w:val="0"/>
                <w:numId w:val="17"/>
              </w:numPr>
              <w:rPr>
                <w:noProof/>
                <w:sz w:val="22"/>
              </w:rPr>
            </w:pPr>
            <w:r w:rsidRPr="00EB4E92">
              <w:rPr>
                <w:rFonts w:hint="eastAsia"/>
                <w:noProof/>
                <w:sz w:val="22"/>
              </w:rPr>
              <w:t>匿名用户：</w:t>
            </w:r>
          </w:p>
          <w:p w14:paraId="34BD040F" w14:textId="6B72C5C6" w:rsidR="00EB4E92" w:rsidRDefault="00EB4E92" w:rsidP="00676F50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 w:rsidRPr="00F50830">
              <w:rPr>
                <w:rFonts w:hint="eastAsia"/>
                <w:noProof/>
                <w:color w:val="EACEB7" w:themeColor="accent2"/>
              </w:rPr>
              <w:t>欢迎界面</w:t>
            </w:r>
            <w:r w:rsidR="00F50830" w:rsidRPr="00F50830">
              <w:rPr>
                <w:rFonts w:hint="eastAsia"/>
                <w:noProof/>
                <w:color w:val="EACEB7" w:themeColor="accent2"/>
              </w:rPr>
              <w:t>和页面导航；</w:t>
            </w:r>
          </w:p>
          <w:p w14:paraId="7C6B5EBD" w14:textId="62F32B4E" w:rsidR="00676F50" w:rsidRDefault="00676F50" w:rsidP="00676F50">
            <w:pPr>
              <w:pStyle w:val="a2"/>
              <w:numPr>
                <w:ilvl w:val="0"/>
                <w:numId w:val="18"/>
              </w:numPr>
              <w:jc w:val="both"/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登录账户；</w:t>
            </w:r>
          </w:p>
          <w:p w14:paraId="28CCCA89" w14:textId="62CE6267" w:rsidR="00676F50" w:rsidRDefault="00676F50" w:rsidP="00676F50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注册账户；</w:t>
            </w:r>
          </w:p>
          <w:p w14:paraId="3CADBF3C" w14:textId="6698DE5E" w:rsidR="00676F50" w:rsidRDefault="00676F50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找回密码</w:t>
            </w:r>
            <w:r w:rsidR="001D57A6">
              <w:rPr>
                <w:rFonts w:hint="eastAsia"/>
                <w:noProof/>
                <w:color w:val="EACEB7" w:themeColor="accent2"/>
              </w:rPr>
              <w:t>；</w:t>
            </w:r>
          </w:p>
          <w:p w14:paraId="1197B696" w14:textId="45F7B5FF" w:rsidR="001D57A6" w:rsidRDefault="00797F68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搜索书籍；</w:t>
            </w:r>
          </w:p>
          <w:p w14:paraId="2A0E0EB2" w14:textId="4B0DC975" w:rsidR="00797F68" w:rsidRDefault="00797F68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查看书籍详细信息；</w:t>
            </w:r>
          </w:p>
          <w:p w14:paraId="3489711C" w14:textId="6AF674D4" w:rsidR="00797F68" w:rsidRDefault="00797F68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购物车功能；</w:t>
            </w:r>
          </w:p>
          <w:p w14:paraId="0BECD55E" w14:textId="32E6E22E" w:rsidR="00797F68" w:rsidRDefault="003E7B08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寻求帮助</w:t>
            </w:r>
            <w:r w:rsidR="00525A49">
              <w:rPr>
                <w:rFonts w:hint="eastAsia"/>
                <w:noProof/>
                <w:color w:val="EACEB7" w:themeColor="accent2"/>
              </w:rPr>
              <w:t>；</w:t>
            </w:r>
          </w:p>
          <w:p w14:paraId="0FDC2611" w14:textId="5E7FC1B2" w:rsidR="003E7B08" w:rsidRDefault="003E7B08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联系我们</w:t>
            </w:r>
            <w:r w:rsidR="00525A49">
              <w:rPr>
                <w:rFonts w:hint="eastAsia"/>
                <w:noProof/>
                <w:color w:val="EACEB7" w:themeColor="accent2"/>
              </w:rPr>
              <w:t>；</w:t>
            </w:r>
          </w:p>
          <w:p w14:paraId="03354CE2" w14:textId="6636B256" w:rsidR="003E7B08" w:rsidRDefault="003E7B08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查看常见问题和解答</w:t>
            </w:r>
            <w:r w:rsidR="00525A49">
              <w:rPr>
                <w:rFonts w:hint="eastAsia"/>
                <w:noProof/>
                <w:color w:val="EACEB7" w:themeColor="accent2"/>
              </w:rPr>
              <w:t>；</w:t>
            </w:r>
          </w:p>
          <w:p w14:paraId="23D8AEA6" w14:textId="5B6483ED" w:rsidR="003E7B08" w:rsidRPr="001D57A6" w:rsidRDefault="003E7B08" w:rsidP="001D57A6">
            <w:pPr>
              <w:pStyle w:val="a2"/>
              <w:numPr>
                <w:ilvl w:val="0"/>
                <w:numId w:val="18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网站使用</w:t>
            </w:r>
            <w:r w:rsidR="0042502F">
              <w:rPr>
                <w:rFonts w:hint="eastAsia"/>
                <w:noProof/>
                <w:color w:val="EACEB7" w:themeColor="accent2"/>
              </w:rPr>
              <w:t>策略</w:t>
            </w:r>
            <w:r w:rsidR="00525A49">
              <w:rPr>
                <w:rFonts w:hint="eastAsia"/>
                <w:noProof/>
                <w:color w:val="EACEB7" w:themeColor="accent2"/>
              </w:rPr>
              <w:t>；</w:t>
            </w:r>
          </w:p>
          <w:p w14:paraId="261230B8" w14:textId="77777777" w:rsidR="00F50830" w:rsidRDefault="00F50830" w:rsidP="00EB4E92">
            <w:pPr>
              <w:pStyle w:val="a2"/>
              <w:numPr>
                <w:ilvl w:val="0"/>
                <w:numId w:val="0"/>
              </w:numPr>
              <w:ind w:left="1425"/>
              <w:rPr>
                <w:noProof/>
              </w:rPr>
            </w:pPr>
          </w:p>
          <w:p w14:paraId="318B9FF8" w14:textId="77777777" w:rsidR="0042502F" w:rsidRPr="0042502F" w:rsidRDefault="00EB4E92" w:rsidP="0042502F">
            <w:pPr>
              <w:pStyle w:val="a2"/>
              <w:numPr>
                <w:ilvl w:val="0"/>
                <w:numId w:val="17"/>
              </w:numPr>
              <w:rPr>
                <w:noProof/>
              </w:rPr>
            </w:pPr>
            <w:r w:rsidRPr="00EB4E92">
              <w:rPr>
                <w:rFonts w:hint="eastAsia"/>
                <w:noProof/>
                <w:sz w:val="22"/>
              </w:rPr>
              <w:t>会员用户：</w:t>
            </w:r>
          </w:p>
          <w:p w14:paraId="794A6A62" w14:textId="2A379F4C" w:rsidR="0042502F" w:rsidRDefault="00525A49" w:rsidP="0042502F">
            <w:pPr>
              <w:pStyle w:val="a2"/>
              <w:numPr>
                <w:ilvl w:val="0"/>
                <w:numId w:val="22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更改密码；</w:t>
            </w:r>
          </w:p>
          <w:p w14:paraId="5C488462" w14:textId="77777777" w:rsidR="00525A49" w:rsidRDefault="00525A49" w:rsidP="0042502F">
            <w:pPr>
              <w:pStyle w:val="a2"/>
              <w:numPr>
                <w:ilvl w:val="0"/>
                <w:numId w:val="22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退出账户；</w:t>
            </w:r>
          </w:p>
          <w:p w14:paraId="52D727C2" w14:textId="77777777" w:rsidR="00525A49" w:rsidRDefault="004A2941" w:rsidP="0042502F">
            <w:pPr>
              <w:pStyle w:val="a2"/>
              <w:numPr>
                <w:ilvl w:val="0"/>
                <w:numId w:val="22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提交订单；</w:t>
            </w:r>
          </w:p>
          <w:p w14:paraId="22EAF737" w14:textId="2A4D01B2" w:rsidR="004A2941" w:rsidRPr="0042502F" w:rsidRDefault="004A2941" w:rsidP="0042502F">
            <w:pPr>
              <w:pStyle w:val="a2"/>
              <w:numPr>
                <w:ilvl w:val="0"/>
                <w:numId w:val="22"/>
              </w:numPr>
              <w:rPr>
                <w:noProof/>
                <w:color w:val="EACEB7" w:themeColor="accent2"/>
              </w:rPr>
            </w:pPr>
            <w:r>
              <w:rPr>
                <w:rFonts w:hint="eastAsia"/>
                <w:noProof/>
                <w:color w:val="EACEB7" w:themeColor="accent2"/>
              </w:rPr>
              <w:t>查看订单记录；</w:t>
            </w:r>
          </w:p>
        </w:tc>
      </w:tr>
      <w:tr w:rsidR="000A5284" w14:paraId="537E63F8" w14:textId="77777777" w:rsidTr="00E710FA">
        <w:trPr>
          <w:trHeight w:val="1765"/>
        </w:trPr>
        <w:tc>
          <w:tcPr>
            <w:tcW w:w="2263" w:type="dxa"/>
            <w:shd w:val="clear" w:color="auto" w:fill="EACEB7" w:themeFill="accent2"/>
            <w:vAlign w:val="center"/>
          </w:tcPr>
          <w:p w14:paraId="3C1CD63C" w14:textId="19D4C91D" w:rsidR="000A5284" w:rsidRPr="00FC0DFA" w:rsidRDefault="00FC0DFA" w:rsidP="00FC0DFA">
            <w:pPr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FC0DFA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1.</w:t>
            </w:r>
            <w:r w:rsidRPr="00FC0DFA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</w:t>
            </w:r>
            <w:r w:rsidRPr="00FC0DFA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、项目成员</w:t>
            </w:r>
          </w:p>
        </w:tc>
        <w:tc>
          <w:tcPr>
            <w:tcW w:w="9072" w:type="dxa"/>
            <w:shd w:val="clear" w:color="auto" w:fill="A9BBD2" w:themeFill="accent3" w:themeFillTint="99"/>
            <w:vAlign w:val="center"/>
          </w:tcPr>
          <w:p w14:paraId="2B8D1292" w14:textId="662E93EF" w:rsidR="00FC0DFA" w:rsidRPr="00BA2563" w:rsidRDefault="00E710FA" w:rsidP="00E710FA">
            <w:pPr>
              <w:jc w:val="both"/>
              <w:rPr>
                <w:noProof/>
                <w:color w:val="EACEB7" w:themeColor="accent2"/>
                <w:sz w:val="28"/>
              </w:rPr>
            </w:pPr>
            <w:r>
              <w:rPr>
                <w:noProof/>
                <w:color w:val="EACEB7" w:themeColor="accent2"/>
                <w:sz w:val="28"/>
              </w:rPr>
              <w:tab/>
            </w:r>
            <w:r>
              <w:rPr>
                <w:noProof/>
                <w:color w:val="EACEB7" w:themeColor="accent2"/>
                <w:sz w:val="28"/>
              </w:rPr>
              <w:tab/>
            </w:r>
            <w:r w:rsidR="00FC0DFA" w:rsidRPr="00BA2563">
              <w:rPr>
                <w:rFonts w:hint="eastAsia"/>
                <w:noProof/>
                <w:color w:val="EACEB7" w:themeColor="accent2"/>
                <w:sz w:val="28"/>
              </w:rPr>
              <w:t>7</w:t>
            </w:r>
            <w:r w:rsidR="00FC0DFA" w:rsidRPr="00BA2563">
              <w:rPr>
                <w:noProof/>
                <w:color w:val="EACEB7" w:themeColor="accent2"/>
                <w:sz w:val="28"/>
              </w:rPr>
              <w:t>11174</w:t>
            </w:r>
            <w:r w:rsidR="00BA2563" w:rsidRPr="00BA2563">
              <w:rPr>
                <w:noProof/>
                <w:color w:val="EACEB7" w:themeColor="accent2"/>
                <w:sz w:val="28"/>
              </w:rPr>
              <w:t>10</w:t>
            </w:r>
            <w:r w:rsidR="00FC0DFA" w:rsidRPr="00BA2563">
              <w:rPr>
                <w:noProof/>
                <w:color w:val="EACEB7" w:themeColor="accent2"/>
                <w:sz w:val="28"/>
              </w:rPr>
              <w:t xml:space="preserve"> </w:t>
            </w:r>
            <w:r w:rsidR="00FC0DFA" w:rsidRPr="00BA2563">
              <w:rPr>
                <w:rFonts w:hint="eastAsia"/>
                <w:noProof/>
                <w:color w:val="EACEB7" w:themeColor="accent2"/>
                <w:sz w:val="28"/>
              </w:rPr>
              <w:t>旷菁宇</w:t>
            </w:r>
          </w:p>
          <w:p w14:paraId="5505A4EB" w14:textId="23EE321C" w:rsidR="00BA2563" w:rsidRPr="00BA2563" w:rsidRDefault="00E710FA" w:rsidP="00BA2563">
            <w:pPr>
              <w:jc w:val="both"/>
              <w:rPr>
                <w:noProof/>
                <w:color w:val="EACEB7" w:themeColor="accent2"/>
                <w:sz w:val="28"/>
              </w:rPr>
            </w:pPr>
            <w:r>
              <w:rPr>
                <w:noProof/>
                <w:color w:val="EACEB7" w:themeColor="accent2"/>
                <w:sz w:val="28"/>
              </w:rPr>
              <w:tab/>
            </w:r>
            <w:r>
              <w:rPr>
                <w:noProof/>
                <w:color w:val="EACEB7" w:themeColor="accent2"/>
                <w:sz w:val="28"/>
              </w:rPr>
              <w:tab/>
            </w:r>
            <w:r w:rsidR="00BA2563" w:rsidRPr="00BA2563">
              <w:rPr>
                <w:rFonts w:hint="eastAsia"/>
                <w:noProof/>
                <w:color w:val="EACEB7" w:themeColor="accent2"/>
                <w:sz w:val="28"/>
              </w:rPr>
              <w:t>7</w:t>
            </w:r>
            <w:r w:rsidR="00BA2563" w:rsidRPr="00BA2563">
              <w:rPr>
                <w:noProof/>
                <w:color w:val="EACEB7" w:themeColor="accent2"/>
                <w:sz w:val="28"/>
              </w:rPr>
              <w:t xml:space="preserve">1117409 </w:t>
            </w:r>
            <w:r w:rsidR="00BA2563" w:rsidRPr="00BA2563">
              <w:rPr>
                <w:rFonts w:hint="eastAsia"/>
                <w:noProof/>
                <w:color w:val="EACEB7" w:themeColor="accent2"/>
                <w:sz w:val="28"/>
              </w:rPr>
              <w:t>李鑫</w:t>
            </w:r>
          </w:p>
          <w:p w14:paraId="395380BB" w14:textId="0405206F" w:rsidR="00BA2563" w:rsidRPr="00BA2563" w:rsidRDefault="00E710FA" w:rsidP="00BA2563">
            <w:pPr>
              <w:jc w:val="both"/>
              <w:rPr>
                <w:noProof/>
                <w:color w:val="EACEB7" w:themeColor="accent2"/>
                <w:sz w:val="28"/>
              </w:rPr>
            </w:pPr>
            <w:r>
              <w:rPr>
                <w:noProof/>
                <w:color w:val="EACEB7" w:themeColor="accent2"/>
                <w:sz w:val="28"/>
              </w:rPr>
              <w:tab/>
            </w:r>
            <w:r>
              <w:rPr>
                <w:noProof/>
                <w:color w:val="EACEB7" w:themeColor="accent2"/>
                <w:sz w:val="28"/>
              </w:rPr>
              <w:tab/>
            </w:r>
            <w:r w:rsidR="00BA2563" w:rsidRPr="00BA2563">
              <w:rPr>
                <w:rFonts w:hint="eastAsia"/>
                <w:noProof/>
                <w:color w:val="EACEB7" w:themeColor="accent2"/>
                <w:sz w:val="28"/>
              </w:rPr>
              <w:t>7</w:t>
            </w:r>
            <w:r w:rsidR="00BA2563" w:rsidRPr="00BA2563">
              <w:rPr>
                <w:noProof/>
                <w:color w:val="EACEB7" w:themeColor="accent2"/>
                <w:sz w:val="28"/>
              </w:rPr>
              <w:t xml:space="preserve">1117412 </w:t>
            </w:r>
            <w:r w:rsidR="00BA2563" w:rsidRPr="00BA2563">
              <w:rPr>
                <w:rFonts w:hint="eastAsia"/>
                <w:noProof/>
                <w:color w:val="EACEB7" w:themeColor="accent2"/>
                <w:sz w:val="28"/>
              </w:rPr>
              <w:t>冯书逸</w:t>
            </w:r>
          </w:p>
        </w:tc>
      </w:tr>
    </w:tbl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065"/>
      </w:tblGrid>
      <w:tr w:rsidR="00BA2563" w14:paraId="3B0453AE" w14:textId="77777777" w:rsidTr="00E710FA">
        <w:trPr>
          <w:trHeight w:val="1643"/>
        </w:trPr>
        <w:tc>
          <w:tcPr>
            <w:tcW w:w="2263" w:type="dxa"/>
            <w:shd w:val="clear" w:color="auto" w:fill="EACEB7" w:themeFill="accent2"/>
          </w:tcPr>
          <w:p w14:paraId="07E306A2" w14:textId="3FFA71E4" w:rsidR="00BA2563" w:rsidRPr="00765FBC" w:rsidRDefault="00EB5A94" w:rsidP="00765FBC">
            <w:pPr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65FBC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1.</w:t>
            </w:r>
            <w:r w:rsidRPr="00765FBC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3</w:t>
            </w:r>
            <w:r w:rsidRPr="00765FBC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、项目环境</w:t>
            </w:r>
          </w:p>
        </w:tc>
        <w:tc>
          <w:tcPr>
            <w:tcW w:w="9065" w:type="dxa"/>
            <w:shd w:val="clear" w:color="auto" w:fill="BCCADC" w:themeFill="accent5" w:themeFillShade="E6"/>
            <w:vAlign w:val="center"/>
          </w:tcPr>
          <w:p w14:paraId="58BD023A" w14:textId="312B4EF5" w:rsidR="00BA2563" w:rsidRPr="00E710FA" w:rsidRDefault="00EB5A94" w:rsidP="00E710FA">
            <w:pPr>
              <w:pStyle w:val="a2"/>
              <w:numPr>
                <w:ilvl w:val="0"/>
                <w:numId w:val="23"/>
              </w:numPr>
              <w:jc w:val="both"/>
              <w:rPr>
                <w:noProof/>
                <w:color w:val="4B6890" w:themeColor="accent3" w:themeShade="BF"/>
                <w:sz w:val="24"/>
              </w:rPr>
            </w:pP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操作系统：win</w:t>
            </w:r>
            <w:r w:rsidRPr="00E710FA">
              <w:rPr>
                <w:noProof/>
                <w:color w:val="4B6890" w:themeColor="accent3" w:themeShade="BF"/>
                <w:sz w:val="24"/>
              </w:rPr>
              <w:t>10/</w:t>
            </w: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Ubuntu</w:t>
            </w:r>
            <w:r w:rsidRPr="00E710FA">
              <w:rPr>
                <w:noProof/>
                <w:color w:val="4B6890" w:themeColor="accent3" w:themeShade="BF"/>
                <w:sz w:val="24"/>
              </w:rPr>
              <w:t xml:space="preserve"> 18.04</w:t>
            </w:r>
            <w:r w:rsidR="00120B93"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；</w:t>
            </w:r>
          </w:p>
          <w:p w14:paraId="4F73648A" w14:textId="217C13D0" w:rsidR="00765FBC" w:rsidRPr="00E710FA" w:rsidRDefault="00120B93" w:rsidP="00E710FA">
            <w:pPr>
              <w:pStyle w:val="a2"/>
              <w:numPr>
                <w:ilvl w:val="0"/>
                <w:numId w:val="23"/>
              </w:numPr>
              <w:jc w:val="both"/>
              <w:rPr>
                <w:noProof/>
                <w:color w:val="4B6890" w:themeColor="accent3" w:themeShade="BF"/>
                <w:sz w:val="24"/>
              </w:rPr>
            </w:pP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编程环境：visual</w:t>
            </w:r>
            <w:r w:rsidRPr="00E710FA">
              <w:rPr>
                <w:noProof/>
                <w:color w:val="4B6890" w:themeColor="accent3" w:themeShade="BF"/>
                <w:sz w:val="24"/>
              </w:rPr>
              <w:t xml:space="preserve"> </w:t>
            </w: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studio</w:t>
            </w:r>
            <w:r w:rsidRPr="00E710FA">
              <w:rPr>
                <w:noProof/>
                <w:color w:val="4B6890" w:themeColor="accent3" w:themeShade="BF"/>
                <w:sz w:val="24"/>
              </w:rPr>
              <w:t xml:space="preserve"> </w:t>
            </w: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code；</w:t>
            </w:r>
          </w:p>
          <w:p w14:paraId="731F1016" w14:textId="4D0FD99E" w:rsidR="00120B93" w:rsidRPr="00E710FA" w:rsidRDefault="00120B93" w:rsidP="00E710FA">
            <w:pPr>
              <w:pStyle w:val="a2"/>
              <w:numPr>
                <w:ilvl w:val="0"/>
                <w:numId w:val="23"/>
              </w:numPr>
              <w:jc w:val="both"/>
              <w:rPr>
                <w:noProof/>
                <w:color w:val="4B6890" w:themeColor="accent3" w:themeShade="BF"/>
                <w:sz w:val="24"/>
              </w:rPr>
            </w:pP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网页：</w:t>
            </w:r>
            <w:r w:rsidR="003A2E8A"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html</w:t>
            </w:r>
            <w:r w:rsidR="003A2E8A" w:rsidRPr="00E710FA">
              <w:rPr>
                <w:noProof/>
                <w:color w:val="4B6890" w:themeColor="accent3" w:themeShade="BF"/>
                <w:sz w:val="24"/>
              </w:rPr>
              <w:t>+</w:t>
            </w:r>
            <w:r w:rsidR="003A2E8A"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js</w:t>
            </w:r>
            <w:r w:rsidR="003A2E8A" w:rsidRPr="00E710FA">
              <w:rPr>
                <w:noProof/>
                <w:color w:val="4B6890" w:themeColor="accent3" w:themeShade="BF"/>
                <w:sz w:val="24"/>
              </w:rPr>
              <w:t>+</w:t>
            </w:r>
            <w:r w:rsidR="003A2E8A"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css；</w:t>
            </w:r>
          </w:p>
          <w:p w14:paraId="0D353270" w14:textId="0177C516" w:rsidR="003A2E8A" w:rsidRPr="00E710FA" w:rsidRDefault="009C1A02" w:rsidP="00E710FA">
            <w:pPr>
              <w:pStyle w:val="a2"/>
              <w:numPr>
                <w:ilvl w:val="0"/>
                <w:numId w:val="23"/>
              </w:numPr>
              <w:jc w:val="both"/>
              <w:rPr>
                <w:noProof/>
                <w:color w:val="4B6890" w:themeColor="accent3" w:themeShade="BF"/>
                <w:sz w:val="24"/>
              </w:rPr>
            </w:pP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架构：MVC</w:t>
            </w:r>
          </w:p>
          <w:p w14:paraId="2B82264E" w14:textId="0851F60F" w:rsidR="009C1A02" w:rsidRPr="00E710FA" w:rsidRDefault="009C1A02" w:rsidP="00E710FA">
            <w:pPr>
              <w:pStyle w:val="a2"/>
              <w:numPr>
                <w:ilvl w:val="0"/>
                <w:numId w:val="23"/>
              </w:numPr>
              <w:jc w:val="both"/>
              <w:rPr>
                <w:color w:val="4B6890" w:themeColor="accent3" w:themeShade="BF"/>
              </w:rPr>
            </w:pP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数据库：SQL</w:t>
            </w:r>
            <w:r w:rsidRPr="00E710FA">
              <w:rPr>
                <w:noProof/>
                <w:color w:val="4B6890" w:themeColor="accent3" w:themeShade="BF"/>
                <w:sz w:val="24"/>
              </w:rPr>
              <w:t xml:space="preserve"> </w:t>
            </w:r>
            <w:r w:rsidRPr="00E710FA">
              <w:rPr>
                <w:rFonts w:hint="eastAsia"/>
                <w:noProof/>
                <w:color w:val="4B6890" w:themeColor="accent3" w:themeShade="BF"/>
                <w:sz w:val="24"/>
              </w:rPr>
              <w:t>Lite</w:t>
            </w:r>
            <w:r w:rsidRPr="00E710FA">
              <w:rPr>
                <w:noProof/>
                <w:color w:val="4B6890" w:themeColor="accent3" w:themeShade="BF"/>
                <w:sz w:val="24"/>
              </w:rPr>
              <w:t>3</w:t>
            </w:r>
          </w:p>
        </w:tc>
      </w:tr>
      <w:tr w:rsidR="00BA2563" w14:paraId="655A5050" w14:textId="77777777" w:rsidTr="007F4FAA">
        <w:trPr>
          <w:trHeight w:val="2684"/>
        </w:trPr>
        <w:tc>
          <w:tcPr>
            <w:tcW w:w="2263" w:type="dxa"/>
            <w:shd w:val="clear" w:color="auto" w:fill="EACEB7" w:themeFill="accent2"/>
            <w:vAlign w:val="center"/>
          </w:tcPr>
          <w:p w14:paraId="7C40161F" w14:textId="77777777" w:rsidR="00334FEC" w:rsidRDefault="009C1A02" w:rsidP="007F4FAA">
            <w:pPr>
              <w:tabs>
                <w:tab w:val="left" w:pos="7452"/>
              </w:tabs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F4FAA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lastRenderedPageBreak/>
              <w:t>1</w:t>
            </w:r>
            <w:r w:rsidRPr="007F4FAA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.4</w:t>
            </w:r>
            <w:r w:rsidRPr="007F4FAA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</w:t>
            </w:r>
            <w:r w:rsidR="002C61E3" w:rsidRPr="007F4FAA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项目过程安</w:t>
            </w:r>
          </w:p>
          <w:p w14:paraId="300B0FC8" w14:textId="1684B5D3" w:rsidR="00BA2563" w:rsidRPr="007F4FAA" w:rsidRDefault="002C61E3" w:rsidP="007F4FAA">
            <w:pPr>
              <w:tabs>
                <w:tab w:val="left" w:pos="7452"/>
              </w:tabs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7F4FAA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排</w:t>
            </w:r>
          </w:p>
        </w:tc>
        <w:tc>
          <w:tcPr>
            <w:tcW w:w="9065" w:type="dxa"/>
            <w:shd w:val="clear" w:color="auto" w:fill="C6D1E1" w:themeFill="accent3" w:themeFillTint="66"/>
          </w:tcPr>
          <w:tbl>
            <w:tblPr>
              <w:tblStyle w:val="ae"/>
              <w:tblpPr w:leftFromText="180" w:rightFromText="180" w:vertAnchor="page" w:horzAnchor="margin" w:tblpX="-147" w:tblpY="1"/>
              <w:tblOverlap w:val="never"/>
              <w:tblW w:w="9163" w:type="dxa"/>
              <w:tblLayout w:type="fixed"/>
              <w:tblLook w:val="04A0" w:firstRow="1" w:lastRow="0" w:firstColumn="1" w:lastColumn="0" w:noHBand="0" w:noVBand="1"/>
            </w:tblPr>
            <w:tblGrid>
              <w:gridCol w:w="2440"/>
              <w:gridCol w:w="2241"/>
              <w:gridCol w:w="2241"/>
              <w:gridCol w:w="2241"/>
            </w:tblGrid>
            <w:tr w:rsidR="006B299F" w14:paraId="6FEF51C2" w14:textId="77777777" w:rsidTr="00E710FA">
              <w:trPr>
                <w:trHeight w:val="433"/>
              </w:trPr>
              <w:tc>
                <w:tcPr>
                  <w:tcW w:w="2440" w:type="dxa"/>
                </w:tcPr>
                <w:p w14:paraId="54FF34B3" w14:textId="7D3C5576" w:rsidR="006B299F" w:rsidRDefault="006B299F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开发过程</w:t>
                  </w:r>
                </w:p>
              </w:tc>
              <w:tc>
                <w:tcPr>
                  <w:tcW w:w="2241" w:type="dxa"/>
                </w:tcPr>
                <w:p w14:paraId="5D95918A" w14:textId="35370B20" w:rsidR="006B299F" w:rsidRDefault="006B299F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时间安排</w:t>
                  </w:r>
                </w:p>
              </w:tc>
              <w:tc>
                <w:tcPr>
                  <w:tcW w:w="2241" w:type="dxa"/>
                </w:tcPr>
                <w:p w14:paraId="4DFD4528" w14:textId="4C5EC939" w:rsidR="006B299F" w:rsidRDefault="006B299F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目标规划</w:t>
                  </w:r>
                </w:p>
              </w:tc>
              <w:tc>
                <w:tcPr>
                  <w:tcW w:w="2241" w:type="dxa"/>
                </w:tcPr>
                <w:p w14:paraId="0852EA33" w14:textId="20F1B858" w:rsidR="006B299F" w:rsidRDefault="006B299F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任务分配</w:t>
                  </w:r>
                </w:p>
              </w:tc>
            </w:tr>
            <w:tr w:rsidR="006B299F" w14:paraId="15C8443A" w14:textId="77777777" w:rsidTr="00E710FA">
              <w:trPr>
                <w:trHeight w:val="444"/>
              </w:trPr>
              <w:tc>
                <w:tcPr>
                  <w:tcW w:w="2440" w:type="dxa"/>
                </w:tcPr>
                <w:p w14:paraId="4B207843" w14:textId="7D2AC706" w:rsidR="006B299F" w:rsidRDefault="006B299F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需求分析</w:t>
                  </w:r>
                </w:p>
              </w:tc>
              <w:tc>
                <w:tcPr>
                  <w:tcW w:w="2241" w:type="dxa"/>
                </w:tcPr>
                <w:p w14:paraId="37B274B0" w14:textId="5CECD19C" w:rsidR="006B299F" w:rsidRDefault="00086FFD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2</w:t>
                  </w:r>
                  <w:r>
                    <w:t>019</w:t>
                  </w:r>
                  <w:r>
                    <w:rPr>
                      <w:rFonts w:hint="eastAsia"/>
                    </w:rPr>
                    <w:t>/</w:t>
                  </w:r>
                  <w:r>
                    <w:t>12/20-2019/12/21</w:t>
                  </w:r>
                </w:p>
              </w:tc>
              <w:tc>
                <w:tcPr>
                  <w:tcW w:w="2241" w:type="dxa"/>
                </w:tcPr>
                <w:p w14:paraId="54334F51" w14:textId="3547B7D4" w:rsidR="006B299F" w:rsidRDefault="00AB2248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分析整个软件的需求，完成功能需求文档</w:t>
                  </w:r>
                </w:p>
              </w:tc>
              <w:tc>
                <w:tcPr>
                  <w:tcW w:w="2241" w:type="dxa"/>
                </w:tcPr>
                <w:p w14:paraId="4F76A5ED" w14:textId="7F63C96F" w:rsidR="006B299F" w:rsidRDefault="006F6DAE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软件需求分析分：</w:t>
                  </w:r>
                  <w:r w:rsidR="009727DB">
                    <w:rPr>
                      <w:rFonts w:hint="eastAsia"/>
                    </w:rPr>
                    <w:t>李鑫，旷</w:t>
                  </w:r>
                </w:p>
              </w:tc>
            </w:tr>
            <w:tr w:rsidR="006B299F" w14:paraId="47C5E992" w14:textId="77777777" w:rsidTr="00E710FA">
              <w:trPr>
                <w:trHeight w:val="433"/>
              </w:trPr>
              <w:tc>
                <w:tcPr>
                  <w:tcW w:w="2440" w:type="dxa"/>
                </w:tcPr>
                <w:p w14:paraId="3EEE115A" w14:textId="7F343ED0" w:rsidR="00E710FA" w:rsidRDefault="00E710FA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设计阶段</w:t>
                  </w:r>
                </w:p>
              </w:tc>
              <w:tc>
                <w:tcPr>
                  <w:tcW w:w="2241" w:type="dxa"/>
                </w:tcPr>
                <w:p w14:paraId="4E1C90F2" w14:textId="0075C3C5" w:rsidR="006B299F" w:rsidRDefault="00086FFD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2</w:t>
                  </w:r>
                  <w:r>
                    <w:t>019/12/</w:t>
                  </w:r>
                  <w:r w:rsidR="001D6AD9">
                    <w:t>22-2019/12/25</w:t>
                  </w:r>
                </w:p>
              </w:tc>
              <w:tc>
                <w:tcPr>
                  <w:tcW w:w="2241" w:type="dxa"/>
                </w:tcPr>
                <w:p w14:paraId="38F1794B" w14:textId="25738151" w:rsidR="006B299F" w:rsidRDefault="005C0A9C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实现数据库设计</w:t>
                  </w:r>
                  <w:r w:rsidR="009146AD">
                    <w:rPr>
                      <w:rFonts w:hint="eastAsia"/>
                    </w:rPr>
                    <w:t>，系统设计，网页设计</w:t>
                  </w:r>
                </w:p>
              </w:tc>
              <w:tc>
                <w:tcPr>
                  <w:tcW w:w="2241" w:type="dxa"/>
                </w:tcPr>
                <w:p w14:paraId="22C702DF" w14:textId="77777777" w:rsidR="006B299F" w:rsidRDefault="006B299F" w:rsidP="006B299F">
                  <w:pPr>
                    <w:tabs>
                      <w:tab w:val="left" w:pos="7452"/>
                    </w:tabs>
                  </w:pPr>
                </w:p>
              </w:tc>
            </w:tr>
            <w:tr w:rsidR="006B299F" w14:paraId="778AC365" w14:textId="77777777" w:rsidTr="00E710FA">
              <w:trPr>
                <w:trHeight w:val="444"/>
              </w:trPr>
              <w:tc>
                <w:tcPr>
                  <w:tcW w:w="2440" w:type="dxa"/>
                </w:tcPr>
                <w:p w14:paraId="0E9E6799" w14:textId="32EB22A9" w:rsidR="006B299F" w:rsidRDefault="00E710FA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编码阶段</w:t>
                  </w:r>
                </w:p>
              </w:tc>
              <w:tc>
                <w:tcPr>
                  <w:tcW w:w="2241" w:type="dxa"/>
                </w:tcPr>
                <w:p w14:paraId="6DF91F16" w14:textId="54749B78" w:rsidR="006B299F" w:rsidRDefault="001D6AD9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2</w:t>
                  </w:r>
                  <w:r>
                    <w:t>019/12/25-2019/12/</w:t>
                  </w:r>
                  <w:r w:rsidR="00F96B09">
                    <w:t>28</w:t>
                  </w:r>
                </w:p>
              </w:tc>
              <w:tc>
                <w:tcPr>
                  <w:tcW w:w="2241" w:type="dxa"/>
                </w:tcPr>
                <w:p w14:paraId="092A8C47" w14:textId="329327B8" w:rsidR="006B299F" w:rsidRDefault="009146AD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对照需求文档，编码</w:t>
                  </w:r>
                  <w:r w:rsidR="00EC4931">
                    <w:rPr>
                      <w:rFonts w:hint="eastAsia"/>
                    </w:rPr>
                    <w:t>实现</w:t>
                  </w:r>
                  <w:r>
                    <w:rPr>
                      <w:rFonts w:hint="eastAsia"/>
                    </w:rPr>
                    <w:t>完整功能的网页</w:t>
                  </w:r>
                </w:p>
              </w:tc>
              <w:tc>
                <w:tcPr>
                  <w:tcW w:w="2241" w:type="dxa"/>
                </w:tcPr>
                <w:p w14:paraId="405427E1" w14:textId="77777777" w:rsidR="006B299F" w:rsidRDefault="006B299F" w:rsidP="006B299F">
                  <w:pPr>
                    <w:tabs>
                      <w:tab w:val="left" w:pos="7452"/>
                    </w:tabs>
                  </w:pPr>
                </w:p>
              </w:tc>
            </w:tr>
            <w:tr w:rsidR="006B299F" w14:paraId="6B8752B5" w14:textId="77777777" w:rsidTr="00E710FA">
              <w:trPr>
                <w:trHeight w:val="433"/>
              </w:trPr>
              <w:tc>
                <w:tcPr>
                  <w:tcW w:w="2440" w:type="dxa"/>
                </w:tcPr>
                <w:p w14:paraId="2176DFAC" w14:textId="26DE1C7B" w:rsidR="006B299F" w:rsidRDefault="00E710FA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测试阶段</w:t>
                  </w:r>
                </w:p>
              </w:tc>
              <w:tc>
                <w:tcPr>
                  <w:tcW w:w="2241" w:type="dxa"/>
                </w:tcPr>
                <w:p w14:paraId="686F8533" w14:textId="069620D5" w:rsidR="006B299F" w:rsidRDefault="00F96B09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2</w:t>
                  </w:r>
                  <w:r>
                    <w:t>019/12/28-2019/12/29</w:t>
                  </w:r>
                </w:p>
              </w:tc>
              <w:tc>
                <w:tcPr>
                  <w:tcW w:w="2241" w:type="dxa"/>
                </w:tcPr>
                <w:p w14:paraId="1955ECD1" w14:textId="79E84068" w:rsidR="006B299F" w:rsidRDefault="00EC4931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完成单元测试，集成测试，系统测试，保证</w:t>
                  </w:r>
                  <w:r w:rsidR="00A62F13">
                    <w:rPr>
                      <w:rFonts w:hint="eastAsia"/>
                    </w:rPr>
                    <w:t>系统没有明显缺陷</w:t>
                  </w:r>
                </w:p>
              </w:tc>
              <w:tc>
                <w:tcPr>
                  <w:tcW w:w="2241" w:type="dxa"/>
                </w:tcPr>
                <w:p w14:paraId="106AC800" w14:textId="77777777" w:rsidR="006B299F" w:rsidRDefault="006B299F" w:rsidP="006B299F">
                  <w:pPr>
                    <w:tabs>
                      <w:tab w:val="left" w:pos="7452"/>
                    </w:tabs>
                  </w:pPr>
                </w:p>
              </w:tc>
            </w:tr>
            <w:tr w:rsidR="006B299F" w14:paraId="6454F919" w14:textId="77777777" w:rsidTr="00E710FA">
              <w:trPr>
                <w:trHeight w:val="444"/>
              </w:trPr>
              <w:tc>
                <w:tcPr>
                  <w:tcW w:w="2440" w:type="dxa"/>
                </w:tcPr>
                <w:p w14:paraId="417CD820" w14:textId="09A976B3" w:rsidR="006B299F" w:rsidRDefault="00E710FA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部署阶段</w:t>
                  </w:r>
                </w:p>
              </w:tc>
              <w:tc>
                <w:tcPr>
                  <w:tcW w:w="2241" w:type="dxa"/>
                </w:tcPr>
                <w:p w14:paraId="6D7C0C87" w14:textId="4D105252" w:rsidR="006B299F" w:rsidRDefault="00F96B09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2</w:t>
                  </w:r>
                  <w:r>
                    <w:t>019/12/29</w:t>
                  </w:r>
                </w:p>
              </w:tc>
              <w:tc>
                <w:tcPr>
                  <w:tcW w:w="2241" w:type="dxa"/>
                </w:tcPr>
                <w:p w14:paraId="4AF98D21" w14:textId="1AE04BFC" w:rsidR="006B299F" w:rsidRDefault="00A62F13" w:rsidP="006B299F">
                  <w:pPr>
                    <w:tabs>
                      <w:tab w:val="left" w:pos="7452"/>
                    </w:tabs>
                  </w:pPr>
                  <w:r>
                    <w:rPr>
                      <w:rFonts w:hint="eastAsia"/>
                    </w:rPr>
                    <w:t>将系统部署到服务器上，可以通过域名访问</w:t>
                  </w:r>
                  <w:r w:rsidR="00086FFD">
                    <w:rPr>
                      <w:rFonts w:hint="eastAsia"/>
                    </w:rPr>
                    <w:t>网站</w:t>
                  </w:r>
                </w:p>
              </w:tc>
              <w:tc>
                <w:tcPr>
                  <w:tcW w:w="2241" w:type="dxa"/>
                </w:tcPr>
                <w:p w14:paraId="608B6441" w14:textId="77777777" w:rsidR="006B299F" w:rsidRDefault="006B299F" w:rsidP="006B299F">
                  <w:pPr>
                    <w:tabs>
                      <w:tab w:val="left" w:pos="7452"/>
                    </w:tabs>
                  </w:pPr>
                </w:p>
                <w:p w14:paraId="62A80F04" w14:textId="5E91F3FE" w:rsidR="00676AA4" w:rsidRDefault="00676AA4" w:rsidP="006B299F">
                  <w:pPr>
                    <w:tabs>
                      <w:tab w:val="left" w:pos="7452"/>
                    </w:tabs>
                  </w:pPr>
                </w:p>
              </w:tc>
            </w:tr>
          </w:tbl>
          <w:p w14:paraId="33692FC4" w14:textId="77777777" w:rsidR="00BA2563" w:rsidRDefault="00BA2563" w:rsidP="00BA2563">
            <w:pPr>
              <w:tabs>
                <w:tab w:val="left" w:pos="7452"/>
              </w:tabs>
            </w:pPr>
          </w:p>
        </w:tc>
      </w:tr>
      <w:tr w:rsidR="00676AA4" w14:paraId="56B99C1D" w14:textId="77777777" w:rsidTr="00676AA4">
        <w:trPr>
          <w:trHeight w:val="5456"/>
        </w:trPr>
        <w:tc>
          <w:tcPr>
            <w:tcW w:w="2263" w:type="dxa"/>
            <w:shd w:val="clear" w:color="auto" w:fill="EACEB7" w:themeFill="accent2"/>
            <w:vAlign w:val="center"/>
          </w:tcPr>
          <w:p w14:paraId="285EF064" w14:textId="5AB5C3D1" w:rsidR="00676AA4" w:rsidRPr="00676AA4" w:rsidRDefault="00676AA4" w:rsidP="00676AA4">
            <w:pPr>
              <w:tabs>
                <w:tab w:val="left" w:pos="7452"/>
              </w:tabs>
              <w:jc w:val="center"/>
              <w:rPr>
                <w:b/>
                <w:i/>
                <w:outline/>
                <w:noProof/>
                <w:color w:val="EACEB7" w:themeColor="accent2"/>
                <w:sz w:val="5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76AA4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</w:t>
            </w:r>
            <w:r w:rsidRPr="00676AA4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.5</w:t>
            </w:r>
            <w:r w:rsidRPr="00676AA4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、系统架构设计</w:t>
            </w:r>
          </w:p>
        </w:tc>
        <w:tc>
          <w:tcPr>
            <w:tcW w:w="9065" w:type="dxa"/>
            <w:shd w:val="clear" w:color="auto" w:fill="BCCADC" w:themeFill="accent5" w:themeFillShade="E6"/>
          </w:tcPr>
          <w:p w14:paraId="43D921FC" w14:textId="7F8BE908" w:rsidR="00676AA4" w:rsidRDefault="00676AA4" w:rsidP="00676AA4">
            <w:pPr>
              <w:jc w:val="both"/>
              <w:rPr>
                <w:caps/>
                <w:noProof/>
                <w:sz w:val="24"/>
              </w:rPr>
            </w:pPr>
            <w:r>
              <w:rPr>
                <w:caps/>
                <w:noProof/>
                <w:sz w:val="24"/>
              </w:rPr>
              <w:tab/>
            </w:r>
            <w:r w:rsidRPr="00676AA4">
              <w:rPr>
                <w:rFonts w:hint="eastAsia"/>
                <w:caps/>
                <w:noProof/>
                <w:sz w:val="24"/>
              </w:rPr>
              <w:t>在需求分析中，我们已经确定了系统的功能模块，包括登录功能，注册功能，浏览功能，会员功</w:t>
            </w:r>
            <w:r w:rsidRPr="00676AA4">
              <w:rPr>
                <w:caps/>
                <w:noProof/>
                <w:sz w:val="24"/>
              </w:rPr>
              <w:t xml:space="preserve"> 能和管理员功能。用户可以通过浏览器访问网站，通过使用服务器上的类库和数据库，实现图书的搜 索和购买，系统应该具有易用、美观的图形界面。</w:t>
            </w:r>
          </w:p>
          <w:p w14:paraId="3577C707" w14:textId="185D4BAA" w:rsidR="00676AA4" w:rsidRDefault="00676AA4" w:rsidP="00676AA4">
            <w:pPr>
              <w:jc w:val="both"/>
              <w:rPr>
                <w:caps/>
                <w:noProof/>
                <w:sz w:val="24"/>
              </w:rPr>
            </w:pPr>
          </w:p>
          <w:p w14:paraId="0EE3E65F" w14:textId="580971B3" w:rsidR="00676AA4" w:rsidRDefault="00676AA4" w:rsidP="00676AA4">
            <w:pPr>
              <w:jc w:val="both"/>
              <w:rPr>
                <w:caps/>
                <w:noProof/>
                <w:color w:val="4B6890" w:themeColor="accent3" w:themeShade="BF"/>
                <w:sz w:val="24"/>
              </w:rPr>
            </w:pPr>
            <w:r>
              <w:rPr>
                <w:caps/>
                <w:noProof/>
                <w:color w:val="4B6890" w:themeColor="accent3" w:themeShade="BF"/>
                <w:sz w:val="24"/>
              </w:rPr>
              <w:tab/>
              <w:t>1.5.1</w:t>
            </w:r>
            <w:r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、系统总体架构图：</w:t>
            </w:r>
          </w:p>
          <w:p w14:paraId="41DE49A8" w14:textId="77777777" w:rsidR="00676AA4" w:rsidRDefault="00676AA4" w:rsidP="00676AA4">
            <w:pPr>
              <w:jc w:val="both"/>
              <w:rPr>
                <w:caps/>
                <w:noProof/>
                <w:color w:val="4B6890" w:themeColor="accent3" w:themeShade="BF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3" behindDoc="1" locked="0" layoutInCell="1" allowOverlap="1" wp14:anchorId="37449E27" wp14:editId="1156EAE5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27940</wp:posOffset>
                  </wp:positionV>
                  <wp:extent cx="4100830" cy="2595880"/>
                  <wp:effectExtent l="0" t="0" r="0" b="0"/>
                  <wp:wrapTight wrapText="bothSides">
                    <wp:wrapPolygon edited="0">
                      <wp:start x="0" y="0"/>
                      <wp:lineTo x="0" y="21399"/>
                      <wp:lineTo x="21473" y="21399"/>
                      <wp:lineTo x="21473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0830" cy="259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7FF081" w14:textId="77777777" w:rsidR="00676AA4" w:rsidRPr="00676AA4" w:rsidRDefault="00676AA4" w:rsidP="00676AA4">
            <w:pPr>
              <w:rPr>
                <w:sz w:val="24"/>
              </w:rPr>
            </w:pPr>
          </w:p>
          <w:p w14:paraId="73F0BE4F" w14:textId="77777777" w:rsidR="00676AA4" w:rsidRPr="00676AA4" w:rsidRDefault="00676AA4" w:rsidP="00676AA4">
            <w:pPr>
              <w:rPr>
                <w:sz w:val="24"/>
              </w:rPr>
            </w:pPr>
          </w:p>
          <w:p w14:paraId="25E60277" w14:textId="77777777" w:rsidR="00676AA4" w:rsidRPr="00676AA4" w:rsidRDefault="00676AA4" w:rsidP="00676AA4">
            <w:pPr>
              <w:rPr>
                <w:sz w:val="24"/>
              </w:rPr>
            </w:pPr>
          </w:p>
          <w:p w14:paraId="0ECB510C" w14:textId="77777777" w:rsidR="00676AA4" w:rsidRPr="00676AA4" w:rsidRDefault="00676AA4" w:rsidP="00676AA4">
            <w:pPr>
              <w:rPr>
                <w:sz w:val="24"/>
              </w:rPr>
            </w:pPr>
          </w:p>
          <w:p w14:paraId="3E27DA80" w14:textId="77777777" w:rsidR="00676AA4" w:rsidRPr="00676AA4" w:rsidRDefault="00676AA4" w:rsidP="00676AA4">
            <w:pPr>
              <w:rPr>
                <w:sz w:val="24"/>
              </w:rPr>
            </w:pPr>
          </w:p>
          <w:p w14:paraId="159EF37D" w14:textId="77777777" w:rsidR="00676AA4" w:rsidRPr="00676AA4" w:rsidRDefault="00676AA4" w:rsidP="00676AA4">
            <w:pPr>
              <w:rPr>
                <w:sz w:val="24"/>
              </w:rPr>
            </w:pPr>
          </w:p>
          <w:p w14:paraId="40F64D91" w14:textId="77777777" w:rsidR="00676AA4" w:rsidRPr="00676AA4" w:rsidRDefault="00676AA4" w:rsidP="00676AA4">
            <w:pPr>
              <w:rPr>
                <w:sz w:val="24"/>
              </w:rPr>
            </w:pPr>
          </w:p>
          <w:p w14:paraId="641D5009" w14:textId="77777777" w:rsidR="00676AA4" w:rsidRPr="00676AA4" w:rsidRDefault="00676AA4" w:rsidP="00676AA4">
            <w:pPr>
              <w:rPr>
                <w:sz w:val="24"/>
              </w:rPr>
            </w:pPr>
          </w:p>
          <w:p w14:paraId="7EB3633B" w14:textId="77777777" w:rsidR="00676AA4" w:rsidRPr="00676AA4" w:rsidRDefault="00676AA4" w:rsidP="00676AA4">
            <w:pPr>
              <w:rPr>
                <w:sz w:val="24"/>
              </w:rPr>
            </w:pPr>
          </w:p>
          <w:p w14:paraId="76C32269" w14:textId="77777777" w:rsidR="00676AA4" w:rsidRPr="00676AA4" w:rsidRDefault="00676AA4" w:rsidP="00676AA4">
            <w:pPr>
              <w:rPr>
                <w:sz w:val="24"/>
              </w:rPr>
            </w:pPr>
          </w:p>
          <w:p w14:paraId="61F971BC" w14:textId="77777777" w:rsidR="00676AA4" w:rsidRPr="00676AA4" w:rsidRDefault="00676AA4" w:rsidP="00676AA4">
            <w:pPr>
              <w:rPr>
                <w:sz w:val="24"/>
              </w:rPr>
            </w:pPr>
          </w:p>
          <w:p w14:paraId="775172C9" w14:textId="0AAD796A" w:rsidR="00676AA4" w:rsidRDefault="00676AA4" w:rsidP="00676AA4">
            <w:pPr>
              <w:rPr>
                <w:sz w:val="24"/>
              </w:rPr>
            </w:pPr>
          </w:p>
          <w:p w14:paraId="3C179CAB" w14:textId="3559BA72" w:rsidR="00676AA4" w:rsidRDefault="00676AA4" w:rsidP="00676AA4">
            <w:pPr>
              <w:rPr>
                <w:sz w:val="24"/>
              </w:rPr>
            </w:pPr>
          </w:p>
          <w:p w14:paraId="0A3E69B2" w14:textId="17697722" w:rsidR="00676AA4" w:rsidRDefault="00676AA4" w:rsidP="00676AA4">
            <w:pPr>
              <w:rPr>
                <w:sz w:val="24"/>
              </w:rPr>
            </w:pPr>
          </w:p>
          <w:p w14:paraId="00083A84" w14:textId="432CFB09" w:rsidR="00676AA4" w:rsidRPr="00676AA4" w:rsidRDefault="00B927A7" w:rsidP="00676AA4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5C7F4F" wp14:editId="56D4A262">
                  <wp:extent cx="5619115" cy="45078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115" cy="450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FEC" w14:paraId="1C424BF7" w14:textId="77777777" w:rsidTr="00334FEC">
        <w:trPr>
          <w:trHeight w:val="1061"/>
        </w:trPr>
        <w:tc>
          <w:tcPr>
            <w:tcW w:w="11328" w:type="dxa"/>
            <w:gridSpan w:val="2"/>
            <w:shd w:val="clear" w:color="auto" w:fill="EACEB7" w:themeFill="accent2"/>
            <w:vAlign w:val="center"/>
          </w:tcPr>
          <w:p w14:paraId="03D4F832" w14:textId="2B6C3210" w:rsidR="00334FEC" w:rsidRPr="00334FEC" w:rsidRDefault="00334FEC" w:rsidP="00334FEC">
            <w:pPr>
              <w:jc w:val="center"/>
              <w:rPr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hint="eastAsia"/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lastRenderedPageBreak/>
              <w:t>2、</w:t>
            </w:r>
            <w:r w:rsidR="00676AA4">
              <w:rPr>
                <w:rFonts w:hint="eastAsia"/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数据库设计</w:t>
            </w:r>
          </w:p>
        </w:tc>
      </w:tr>
      <w:tr w:rsidR="00334FEC" w14:paraId="756A8216" w14:textId="77777777" w:rsidTr="00263C5F">
        <w:trPr>
          <w:trHeight w:val="4593"/>
        </w:trPr>
        <w:tc>
          <w:tcPr>
            <w:tcW w:w="2263" w:type="dxa"/>
            <w:shd w:val="clear" w:color="auto" w:fill="EACEB7" w:themeFill="accent2"/>
            <w:vAlign w:val="center"/>
          </w:tcPr>
          <w:p w14:paraId="3669063E" w14:textId="160FF089" w:rsidR="00334FEC" w:rsidRPr="00263C5F" w:rsidRDefault="003C07B4" w:rsidP="00263C5F">
            <w:pPr>
              <w:tabs>
                <w:tab w:val="left" w:pos="7452"/>
              </w:tabs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263C5F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2.</w:t>
            </w:r>
            <w:r w:rsidRPr="00263C5F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</w:t>
            </w:r>
            <w:r w:rsidRPr="00263C5F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、数据表</w:t>
            </w:r>
          </w:p>
        </w:tc>
        <w:tc>
          <w:tcPr>
            <w:tcW w:w="9065" w:type="dxa"/>
            <w:shd w:val="clear" w:color="auto" w:fill="C6D1E1" w:themeFill="accent3" w:themeFillTint="66"/>
          </w:tcPr>
          <w:tbl>
            <w:tblPr>
              <w:tblStyle w:val="ae"/>
              <w:tblpPr w:leftFromText="180" w:rightFromText="180" w:vertAnchor="text" w:horzAnchor="page" w:tblpX="6655" w:tblpY="194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6"/>
            </w:tblGrid>
            <w:tr w:rsidR="0089241D" w14:paraId="2BC538C1" w14:textId="77777777" w:rsidTr="0089241D">
              <w:tc>
                <w:tcPr>
                  <w:tcW w:w="1586" w:type="dxa"/>
                </w:tcPr>
                <w:p w14:paraId="25684253" w14:textId="77777777" w:rsidR="0089241D" w:rsidRDefault="0089241D" w:rsidP="0089241D">
                  <w:proofErr w:type="spellStart"/>
                  <w:r>
                    <w:rPr>
                      <w:rFonts w:hint="eastAsia"/>
                    </w:rPr>
                    <w:t>tick</w:t>
                  </w:r>
                  <w:r>
                    <w:t>etitems</w:t>
                  </w:r>
                  <w:proofErr w:type="spellEnd"/>
                  <w:r>
                    <w:t>:</w:t>
                  </w:r>
                  <w:r>
                    <w:rPr>
                      <w:rFonts w:hint="eastAsia"/>
                    </w:rPr>
                    <w:t>账目明细</w:t>
                  </w:r>
                </w:p>
              </w:tc>
            </w:tr>
            <w:tr w:rsidR="0089241D" w14:paraId="6A2969B4" w14:textId="77777777" w:rsidTr="0089241D">
              <w:tc>
                <w:tcPr>
                  <w:tcW w:w="1586" w:type="dxa"/>
                </w:tcPr>
                <w:p w14:paraId="481F0C58" w14:textId="77777777" w:rsidR="0089241D" w:rsidRDefault="0089241D" w:rsidP="0089241D">
                  <w:proofErr w:type="spellStart"/>
                  <w:r>
                    <w:t>ticket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  <w:proofErr w:type="spellEnd"/>
                </w:p>
              </w:tc>
            </w:tr>
            <w:tr w:rsidR="0089241D" w14:paraId="273DD1B8" w14:textId="77777777" w:rsidTr="0089241D">
              <w:tc>
                <w:tcPr>
                  <w:tcW w:w="1586" w:type="dxa"/>
                </w:tcPr>
                <w:p w14:paraId="51C90125" w14:textId="77777777" w:rsidR="0089241D" w:rsidRDefault="0089241D" w:rsidP="0089241D"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ookinfoid</w:t>
                  </w:r>
                  <w:proofErr w:type="spellEnd"/>
                  <w:r>
                    <w:rPr>
                      <w:rFonts w:hint="eastAsia"/>
                    </w:rPr>
                    <w:t>：书籍信息id</w:t>
                  </w:r>
                </w:p>
              </w:tc>
            </w:tr>
            <w:tr w:rsidR="0089241D" w14:paraId="562274E1" w14:textId="77777777" w:rsidTr="0089241D">
              <w:tc>
                <w:tcPr>
                  <w:tcW w:w="1586" w:type="dxa"/>
                </w:tcPr>
                <w:p w14:paraId="09A33B31" w14:textId="77777777" w:rsidR="0089241D" w:rsidRDefault="0089241D" w:rsidP="0089241D">
                  <w:r>
                    <w:rPr>
                      <w:rFonts w:hint="eastAsia"/>
                    </w:rPr>
                    <w:t>c</w:t>
                  </w:r>
                  <w:r>
                    <w:t>ount:</w:t>
                  </w:r>
                  <w:r>
                    <w:rPr>
                      <w:rFonts w:hint="eastAsia"/>
                    </w:rPr>
                    <w:t>计数</w:t>
                  </w:r>
                </w:p>
              </w:tc>
            </w:tr>
          </w:tbl>
          <w:p w14:paraId="3379053C" w14:textId="42A811C3" w:rsidR="00334FEC" w:rsidRPr="00263C5F" w:rsidRDefault="003C07B4" w:rsidP="003C07B4">
            <w:pPr>
              <w:tabs>
                <w:tab w:val="left" w:pos="7452"/>
              </w:tabs>
              <w:ind w:firstLineChars="200" w:firstLine="480"/>
              <w:rPr>
                <w:caps/>
                <w:noProof/>
                <w:color w:val="4B6890" w:themeColor="accent3" w:themeShade="BF"/>
                <w:sz w:val="24"/>
              </w:rPr>
            </w:pPr>
            <w:r w:rsidRPr="00263C5F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表视图：</w:t>
            </w:r>
          </w:p>
          <w:tbl>
            <w:tblPr>
              <w:tblStyle w:val="ae"/>
              <w:tblpPr w:leftFromText="180" w:rightFromText="180" w:vertAnchor="page" w:horzAnchor="page" w:tblpX="659" w:tblpY="32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4"/>
            </w:tblGrid>
            <w:tr w:rsidR="00425BCC" w14:paraId="15F9E99D" w14:textId="77777777" w:rsidTr="00425BCC">
              <w:tc>
                <w:tcPr>
                  <w:tcW w:w="1134" w:type="dxa"/>
                  <w:vAlign w:val="center"/>
                </w:tcPr>
                <w:p w14:paraId="362DCC0D" w14:textId="77777777" w:rsidR="00425BCC" w:rsidRDefault="00425BCC" w:rsidP="00425BCC">
                  <w:pPr>
                    <w:tabs>
                      <w:tab w:val="left" w:pos="7452"/>
                    </w:tabs>
                    <w:jc w:val="center"/>
                  </w:pPr>
                  <w:r>
                    <w:t>U</w:t>
                  </w:r>
                  <w:r>
                    <w:rPr>
                      <w:rFonts w:hint="eastAsia"/>
                    </w:rPr>
                    <w:t>ser</w:t>
                  </w:r>
                </w:p>
              </w:tc>
            </w:tr>
            <w:tr w:rsidR="00425BCC" w14:paraId="73084067" w14:textId="77777777" w:rsidTr="00425BCC">
              <w:tc>
                <w:tcPr>
                  <w:tcW w:w="1134" w:type="dxa"/>
                  <w:vAlign w:val="center"/>
                </w:tcPr>
                <w:p w14:paraId="2F83EC2D" w14:textId="208798CF" w:rsidR="00425BCC" w:rsidRDefault="0089241D" w:rsidP="00425BCC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1" behindDoc="0" locked="0" layoutInCell="1" allowOverlap="1" wp14:anchorId="680FE340" wp14:editId="459281BA">
                            <wp:simplePos x="0" y="0"/>
                            <wp:positionH relativeFrom="column">
                              <wp:posOffset>466090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508760" cy="678180"/>
                            <wp:effectExtent l="38100" t="38100" r="15240" b="26670"/>
                            <wp:wrapNone/>
                            <wp:docPr id="10" name="直接箭头连接符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508760" cy="6781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6506C0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10" o:spid="_x0000_s1026" type="#_x0000_t32" style="position:absolute;left:0;text-align:left;margin-left:36.7pt;margin-top:7.1pt;width:118.8pt;height:53.4pt;flip:x y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" strokecolor="#5e7697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425BCC">
                    <w:t>i</w:t>
                  </w:r>
                  <w:r w:rsidR="00425BCC">
                    <w:rPr>
                      <w:rFonts w:hint="eastAsia"/>
                    </w:rPr>
                    <w:t>d</w:t>
                  </w:r>
                </w:p>
              </w:tc>
            </w:tr>
            <w:tr w:rsidR="00425BCC" w14:paraId="54B8E393" w14:textId="77777777" w:rsidTr="00425BCC">
              <w:tc>
                <w:tcPr>
                  <w:tcW w:w="1134" w:type="dxa"/>
                  <w:vAlign w:val="center"/>
                </w:tcPr>
                <w:p w14:paraId="1E9BA941" w14:textId="77777777" w:rsidR="00425BCC" w:rsidRDefault="00425BCC" w:rsidP="00425BCC">
                  <w:pPr>
                    <w:tabs>
                      <w:tab w:val="left" w:pos="7452"/>
                    </w:tabs>
                    <w:jc w:val="center"/>
                  </w:pPr>
                  <w:r>
                    <w:t>n</w:t>
                  </w:r>
                  <w:r>
                    <w:rPr>
                      <w:rFonts w:hint="eastAsia"/>
                    </w:rPr>
                    <w:t>ame:</w:t>
                  </w:r>
                  <w:proofErr w:type="gramStart"/>
                  <w:r>
                    <w:rPr>
                      <w:rFonts w:hint="eastAsia"/>
                    </w:rPr>
                    <w:t>用户民</w:t>
                  </w:r>
                  <w:proofErr w:type="gramEnd"/>
                </w:p>
              </w:tc>
            </w:tr>
            <w:tr w:rsidR="00425BCC" w14:paraId="08AF1441" w14:textId="77777777" w:rsidTr="00425BCC">
              <w:tc>
                <w:tcPr>
                  <w:tcW w:w="1134" w:type="dxa"/>
                  <w:vAlign w:val="center"/>
                </w:tcPr>
                <w:p w14:paraId="53FF6ABF" w14:textId="77777777" w:rsidR="00425BCC" w:rsidRDefault="00425BCC" w:rsidP="00425BCC">
                  <w:pPr>
                    <w:tabs>
                      <w:tab w:val="left" w:pos="7452"/>
                    </w:tabs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assword：密码</w:t>
                  </w:r>
                </w:p>
              </w:tc>
            </w:tr>
          </w:tbl>
          <w:p w14:paraId="0A16FCC6" w14:textId="77777777" w:rsidR="003C07B4" w:rsidRDefault="003C07B4" w:rsidP="003C07B4"/>
          <w:p w14:paraId="2C621E91" w14:textId="77777777" w:rsidR="00425BCC" w:rsidRPr="00425BCC" w:rsidRDefault="00425BCC" w:rsidP="00425BCC"/>
          <w:p w14:paraId="40993100" w14:textId="77777777" w:rsidR="00425BCC" w:rsidRPr="00425BCC" w:rsidRDefault="00425BCC" w:rsidP="00425BCC"/>
          <w:p w14:paraId="37B33594" w14:textId="77777777" w:rsidR="00425BCC" w:rsidRPr="00425BCC" w:rsidRDefault="00425BCC" w:rsidP="00425BCC"/>
          <w:p w14:paraId="3FABC93F" w14:textId="77777777" w:rsidR="00425BCC" w:rsidRPr="00425BCC" w:rsidRDefault="00425BCC" w:rsidP="00425BCC"/>
          <w:p w14:paraId="09F09F55" w14:textId="77777777" w:rsidR="00425BCC" w:rsidRPr="00425BCC" w:rsidRDefault="00425BCC" w:rsidP="00425BCC"/>
          <w:p w14:paraId="4DBE01F0" w14:textId="77777777" w:rsidR="00425BCC" w:rsidRPr="00425BCC" w:rsidRDefault="00425BCC" w:rsidP="00425BCC"/>
          <w:tbl>
            <w:tblPr>
              <w:tblStyle w:val="ae"/>
              <w:tblpPr w:leftFromText="180" w:rightFromText="180" w:vertAnchor="text" w:horzAnchor="margin" w:tblpXSpec="center" w:tblpY="-47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7"/>
            </w:tblGrid>
            <w:tr w:rsidR="0089241D" w14:paraId="08799F4D" w14:textId="77777777" w:rsidTr="0089241D">
              <w:tc>
                <w:tcPr>
                  <w:tcW w:w="1587" w:type="dxa"/>
                </w:tcPr>
                <w:p w14:paraId="4E46AD77" w14:textId="77777777" w:rsidR="0089241D" w:rsidRDefault="0089241D" w:rsidP="0089241D">
                  <w:pPr>
                    <w:jc w:val="center"/>
                  </w:pPr>
                  <w:r>
                    <w:rPr>
                      <w:rFonts w:hint="eastAsia"/>
                    </w:rPr>
                    <w:t>tickets：账目</w:t>
                  </w:r>
                </w:p>
              </w:tc>
            </w:tr>
            <w:tr w:rsidR="0089241D" w14:paraId="1F67E71D" w14:textId="77777777" w:rsidTr="0089241D">
              <w:tc>
                <w:tcPr>
                  <w:tcW w:w="1587" w:type="dxa"/>
                </w:tcPr>
                <w:p w14:paraId="3CE1041F" w14:textId="087966D2" w:rsidR="0089241D" w:rsidRDefault="0089241D" w:rsidP="0089241D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5" behindDoc="0" locked="0" layoutInCell="1" allowOverlap="1" wp14:anchorId="346A3A24" wp14:editId="6E0B5BEE">
                            <wp:simplePos x="0" y="0"/>
                            <wp:positionH relativeFrom="column">
                              <wp:posOffset>641985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1276350" cy="636270"/>
                            <wp:effectExtent l="38100" t="38100" r="19050" b="30480"/>
                            <wp:wrapNone/>
                            <wp:docPr id="11" name="直接箭头连接符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276350" cy="6362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3B3090" id="直接箭头连接符 11" o:spid="_x0000_s1026" type="#_x0000_t32" style="position:absolute;left:0;text-align:left;margin-left:50.55pt;margin-top:2.75pt;width:100.5pt;height:50.1pt;flip:x y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" strokecolor="#eaceb7 [3205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  <w:tr w:rsidR="0089241D" w14:paraId="33506FC8" w14:textId="77777777" w:rsidTr="0089241D">
              <w:tc>
                <w:tcPr>
                  <w:tcW w:w="1587" w:type="dxa"/>
                </w:tcPr>
                <w:p w14:paraId="701A12CF" w14:textId="77777777" w:rsidR="0089241D" w:rsidRDefault="0089241D" w:rsidP="0089241D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serid</w:t>
                  </w:r>
                  <w:proofErr w:type="spellEnd"/>
                  <w:r>
                    <w:t>:</w:t>
                  </w:r>
                  <w:r>
                    <w:rPr>
                      <w:rFonts w:hint="eastAsia"/>
                    </w:rPr>
                    <w:t>用户id</w:t>
                  </w:r>
                </w:p>
              </w:tc>
            </w:tr>
            <w:tr w:rsidR="0089241D" w14:paraId="52BD81C1" w14:textId="77777777" w:rsidTr="0089241D">
              <w:tc>
                <w:tcPr>
                  <w:tcW w:w="1587" w:type="dxa"/>
                </w:tcPr>
                <w:p w14:paraId="2FDD2ABE" w14:textId="77777777" w:rsidR="0089241D" w:rsidRDefault="0089241D" w:rsidP="0089241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atetime</w:t>
                  </w:r>
                  <w:r>
                    <w:rPr>
                      <w:rFonts w:hint="eastAsia"/>
                    </w:rPr>
                    <w:t>：时间</w:t>
                  </w:r>
                </w:p>
              </w:tc>
            </w:tr>
            <w:tr w:rsidR="0089241D" w14:paraId="4D551D46" w14:textId="77777777" w:rsidTr="0089241D">
              <w:tc>
                <w:tcPr>
                  <w:tcW w:w="1587" w:type="dxa"/>
                </w:tcPr>
                <w:p w14:paraId="4B27B4EF" w14:textId="77777777" w:rsidR="0089241D" w:rsidRDefault="0089241D" w:rsidP="0089241D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sermessage</w:t>
                  </w:r>
                  <w:proofErr w:type="spellEnd"/>
                  <w:r>
                    <w:t>:</w:t>
                  </w:r>
                  <w:r>
                    <w:rPr>
                      <w:rFonts w:hint="eastAsia"/>
                    </w:rPr>
                    <w:t>用户备注</w:t>
                  </w:r>
                </w:p>
              </w:tc>
            </w:tr>
            <w:tr w:rsidR="0089241D" w14:paraId="1BE93B08" w14:textId="77777777" w:rsidTr="0089241D">
              <w:tc>
                <w:tcPr>
                  <w:tcW w:w="1587" w:type="dxa"/>
                </w:tcPr>
                <w:p w14:paraId="5550E836" w14:textId="77777777" w:rsidR="0089241D" w:rsidRDefault="0089241D" w:rsidP="0089241D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reditcard</w:t>
                  </w:r>
                  <w:proofErr w:type="spellEnd"/>
                  <w:r>
                    <w:rPr>
                      <w:rFonts w:hint="eastAsia"/>
                    </w:rPr>
                    <w:t>：卡账号</w:t>
                  </w:r>
                </w:p>
              </w:tc>
            </w:tr>
            <w:tr w:rsidR="001703E2" w14:paraId="30AC22C8" w14:textId="77777777" w:rsidTr="0089241D">
              <w:tc>
                <w:tcPr>
                  <w:tcW w:w="1587" w:type="dxa"/>
                </w:tcPr>
                <w:p w14:paraId="4C2B3564" w14:textId="313C089D" w:rsidR="001703E2" w:rsidRDefault="001703E2" w:rsidP="0089241D">
                  <w:pPr>
                    <w:jc w:val="center"/>
                  </w:pPr>
                  <w:r>
                    <w:rPr>
                      <w:rFonts w:hint="eastAsia"/>
                    </w:rPr>
                    <w:t>address</w:t>
                  </w:r>
                  <w:r>
                    <w:t>:</w:t>
                  </w:r>
                  <w:r>
                    <w:rPr>
                      <w:rFonts w:hint="eastAsia"/>
                    </w:rPr>
                    <w:t>地址</w:t>
                  </w:r>
                </w:p>
              </w:tc>
            </w:tr>
            <w:tr w:rsidR="0089241D" w14:paraId="226FBA71" w14:textId="77777777" w:rsidTr="0089241D">
              <w:tc>
                <w:tcPr>
                  <w:tcW w:w="1587" w:type="dxa"/>
                </w:tcPr>
                <w:p w14:paraId="5D8A6C75" w14:textId="77777777" w:rsidR="0089241D" w:rsidRDefault="0089241D" w:rsidP="0089241D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otalprice</w:t>
                  </w:r>
                  <w:proofErr w:type="spellEnd"/>
                  <w:r>
                    <w:rPr>
                      <w:rFonts w:hint="eastAsia"/>
                    </w:rPr>
                    <w:t>：总价格</w:t>
                  </w:r>
                </w:p>
              </w:tc>
            </w:tr>
            <w:tr w:rsidR="0089241D" w14:paraId="2C2BF4F8" w14:textId="77777777" w:rsidTr="0089241D">
              <w:tc>
                <w:tcPr>
                  <w:tcW w:w="1587" w:type="dxa"/>
                </w:tcPr>
                <w:p w14:paraId="33505725" w14:textId="77777777" w:rsidR="0089241D" w:rsidRDefault="0089241D" w:rsidP="0089241D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tatus</w:t>
                  </w:r>
                  <w:r>
                    <w:rPr>
                      <w:rFonts w:hint="eastAsia"/>
                    </w:rPr>
                    <w:t>：状态</w:t>
                  </w:r>
                </w:p>
              </w:tc>
            </w:tr>
          </w:tbl>
          <w:p w14:paraId="4B960A63" w14:textId="77777777" w:rsidR="00425BCC" w:rsidRPr="00425BCC" w:rsidRDefault="00425BCC" w:rsidP="00425BCC"/>
          <w:tbl>
            <w:tblPr>
              <w:tblStyle w:val="ae"/>
              <w:tblpPr w:leftFromText="180" w:rightFromText="180" w:vertAnchor="text" w:horzAnchor="page" w:tblpX="595" w:tblpY="69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1"/>
            </w:tblGrid>
            <w:tr w:rsidR="0089241D" w14:paraId="3C381A0E" w14:textId="77777777" w:rsidTr="0089241D">
              <w:tc>
                <w:tcPr>
                  <w:tcW w:w="1271" w:type="dxa"/>
                </w:tcPr>
                <w:p w14:paraId="22088737" w14:textId="18E0AF54" w:rsidR="0089241D" w:rsidRDefault="0089241D" w:rsidP="0089241D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</w:t>
                  </w:r>
                  <w:r>
                    <w:t>o</w:t>
                  </w:r>
                  <w:r>
                    <w:rPr>
                      <w:rFonts w:hint="eastAsia"/>
                    </w:rPr>
                    <w:t>ok</w:t>
                  </w:r>
                  <w:r>
                    <w:t>info</w:t>
                  </w:r>
                  <w:proofErr w:type="spellEnd"/>
                </w:p>
              </w:tc>
            </w:tr>
            <w:tr w:rsidR="0089241D" w14:paraId="3E1C888D" w14:textId="77777777" w:rsidTr="0089241D">
              <w:tc>
                <w:tcPr>
                  <w:tcW w:w="1271" w:type="dxa"/>
                </w:tcPr>
                <w:p w14:paraId="4F4C5317" w14:textId="326CA490" w:rsidR="0089241D" w:rsidRDefault="0089241D" w:rsidP="0089241D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59" behindDoc="0" locked="0" layoutInCell="1" allowOverlap="1" wp14:anchorId="0CF1F378" wp14:editId="1DEC9ECE">
                            <wp:simplePos x="0" y="0"/>
                            <wp:positionH relativeFrom="column">
                              <wp:posOffset>529590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3322320" cy="83820"/>
                            <wp:effectExtent l="38100" t="0" r="11430" b="87630"/>
                            <wp:wrapNone/>
                            <wp:docPr id="14" name="直接箭头连接符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22320" cy="838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80969D" id="直接箭头连接符 14" o:spid="_x0000_s1026" type="#_x0000_t32" style="position:absolute;left:0;text-align:left;margin-left:41.7pt;margin-top:.95pt;width:261.6pt;height:6.6pt;flip:x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" strokecolor="#806153 [3207]" strokeweight="1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id</w:t>
                  </w:r>
                </w:p>
              </w:tc>
            </w:tr>
            <w:tr w:rsidR="0089241D" w14:paraId="4BE8CBF8" w14:textId="77777777" w:rsidTr="0089241D">
              <w:tc>
                <w:tcPr>
                  <w:tcW w:w="1271" w:type="dxa"/>
                </w:tcPr>
                <w:p w14:paraId="67AF51FA" w14:textId="77777777" w:rsidR="0089241D" w:rsidRDefault="0089241D" w:rsidP="0089241D">
                  <w:pPr>
                    <w:jc w:val="center"/>
                  </w:pPr>
                  <w:proofErr w:type="spellStart"/>
                  <w:r>
                    <w:t>isbn</w:t>
                  </w:r>
                  <w:proofErr w:type="spellEnd"/>
                  <w:r>
                    <w:t>:</w:t>
                  </w:r>
                  <w:r>
                    <w:rPr>
                      <w:rFonts w:hint="eastAsia"/>
                    </w:rPr>
                    <w:t>国际</w:t>
                  </w:r>
                  <w:proofErr w:type="gramStart"/>
                  <w:r>
                    <w:rPr>
                      <w:rFonts w:hint="eastAsia"/>
                    </w:rPr>
                    <w:t>书标准</w:t>
                  </w:r>
                  <w:proofErr w:type="gramEnd"/>
                  <w:r>
                    <w:rPr>
                      <w:rFonts w:hint="eastAsia"/>
                    </w:rPr>
                    <w:t>编号</w:t>
                  </w:r>
                </w:p>
              </w:tc>
            </w:tr>
            <w:tr w:rsidR="0089241D" w14:paraId="58373CAE" w14:textId="77777777" w:rsidTr="0089241D">
              <w:tc>
                <w:tcPr>
                  <w:tcW w:w="1271" w:type="dxa"/>
                </w:tcPr>
                <w:p w14:paraId="3CE5D55E" w14:textId="77777777" w:rsidR="0089241D" w:rsidRDefault="0089241D" w:rsidP="0089241D">
                  <w:pPr>
                    <w:jc w:val="center"/>
                  </w:pPr>
                  <w:r>
                    <w:t>t</w:t>
                  </w:r>
                  <w:r>
                    <w:rPr>
                      <w:rFonts w:hint="eastAsia"/>
                    </w:rPr>
                    <w:t>itle：书名</w:t>
                  </w:r>
                </w:p>
              </w:tc>
            </w:tr>
            <w:tr w:rsidR="0089241D" w14:paraId="1146D427" w14:textId="77777777" w:rsidTr="0089241D">
              <w:tc>
                <w:tcPr>
                  <w:tcW w:w="1271" w:type="dxa"/>
                </w:tcPr>
                <w:p w14:paraId="5A1FCEA1" w14:textId="0F3CAB28" w:rsidR="0089241D" w:rsidRDefault="001703E2" w:rsidP="0089241D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 w:rsidR="0089241D">
                    <w:t>uthor:</w:t>
                  </w:r>
                  <w:r w:rsidR="0089241D">
                    <w:rPr>
                      <w:rFonts w:hint="eastAsia"/>
                    </w:rPr>
                    <w:t>作者</w:t>
                  </w:r>
                </w:p>
              </w:tc>
            </w:tr>
            <w:tr w:rsidR="001703E2" w14:paraId="466DD482" w14:textId="77777777" w:rsidTr="0089241D">
              <w:tc>
                <w:tcPr>
                  <w:tcW w:w="1271" w:type="dxa"/>
                </w:tcPr>
                <w:p w14:paraId="572BCD3F" w14:textId="04336391" w:rsidR="001703E2" w:rsidRDefault="001703E2" w:rsidP="0089241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</w:tr>
            <w:tr w:rsidR="0089241D" w14:paraId="38EF3B40" w14:textId="77777777" w:rsidTr="0089241D">
              <w:tc>
                <w:tcPr>
                  <w:tcW w:w="1271" w:type="dxa"/>
                </w:tcPr>
                <w:p w14:paraId="65459197" w14:textId="0F9D6EF3" w:rsidR="0089241D" w:rsidRDefault="001703E2" w:rsidP="0089241D">
                  <w:pPr>
                    <w:jc w:val="center"/>
                  </w:pPr>
                  <w:r>
                    <w:t>p</w:t>
                  </w:r>
                  <w:r w:rsidR="0089241D">
                    <w:rPr>
                      <w:rFonts w:hint="eastAsia"/>
                    </w:rPr>
                    <w:t>rice</w:t>
                  </w:r>
                  <w:r w:rsidR="0089241D">
                    <w:t>:</w:t>
                  </w:r>
                  <w:r w:rsidR="0089241D">
                    <w:rPr>
                      <w:rFonts w:hint="eastAsia"/>
                    </w:rPr>
                    <w:t>价格</w:t>
                  </w:r>
                </w:p>
              </w:tc>
            </w:tr>
          </w:tbl>
          <w:p w14:paraId="23616926" w14:textId="77777777" w:rsidR="00425BCC" w:rsidRPr="00425BCC" w:rsidRDefault="00425BCC" w:rsidP="00425BCC">
            <w:pPr>
              <w:jc w:val="center"/>
            </w:pPr>
          </w:p>
          <w:p w14:paraId="388A9260" w14:textId="77777777" w:rsidR="00425BCC" w:rsidRPr="00425BCC" w:rsidRDefault="00425BCC" w:rsidP="00425BCC"/>
          <w:p w14:paraId="7E7E7B11" w14:textId="77777777" w:rsidR="00425BCC" w:rsidRDefault="00425BCC" w:rsidP="00425BCC"/>
          <w:p w14:paraId="39F45DB9" w14:textId="77777777" w:rsidR="00263C5F" w:rsidRPr="00263C5F" w:rsidRDefault="00263C5F" w:rsidP="00263C5F"/>
          <w:p w14:paraId="4A3294E5" w14:textId="77777777" w:rsidR="00263C5F" w:rsidRPr="00263C5F" w:rsidRDefault="00263C5F" w:rsidP="00263C5F"/>
          <w:p w14:paraId="00A3D68C" w14:textId="77777777" w:rsidR="00263C5F" w:rsidRPr="00263C5F" w:rsidRDefault="00263C5F" w:rsidP="00263C5F"/>
          <w:p w14:paraId="1688A862" w14:textId="77777777" w:rsidR="00263C5F" w:rsidRPr="00263C5F" w:rsidRDefault="00263C5F" w:rsidP="00263C5F"/>
          <w:p w14:paraId="732C72CF" w14:textId="77777777" w:rsidR="00263C5F" w:rsidRPr="00263C5F" w:rsidRDefault="00263C5F" w:rsidP="00263C5F"/>
          <w:p w14:paraId="4C84BFAF" w14:textId="77777777" w:rsidR="00263C5F" w:rsidRPr="00263C5F" w:rsidRDefault="00263C5F" w:rsidP="00263C5F"/>
          <w:p w14:paraId="5BDEEC5C" w14:textId="77777777" w:rsidR="00263C5F" w:rsidRPr="00263C5F" w:rsidRDefault="00263C5F" w:rsidP="00263C5F"/>
          <w:p w14:paraId="7621453F" w14:textId="00F67F8D" w:rsidR="00263C5F" w:rsidRPr="00263C5F" w:rsidRDefault="00263C5F" w:rsidP="00263C5F"/>
        </w:tc>
      </w:tr>
      <w:tr w:rsidR="00334FEC" w14:paraId="122207D0" w14:textId="77777777" w:rsidTr="00B463F7">
        <w:trPr>
          <w:trHeight w:val="7778"/>
        </w:trPr>
        <w:tc>
          <w:tcPr>
            <w:tcW w:w="2263" w:type="dxa"/>
            <w:shd w:val="clear" w:color="auto" w:fill="EACEB7" w:themeFill="accent2"/>
            <w:vAlign w:val="center"/>
          </w:tcPr>
          <w:p w14:paraId="120D7E1B" w14:textId="16D4E5DF" w:rsidR="00334FEC" w:rsidRPr="001703E2" w:rsidRDefault="00263C5F" w:rsidP="001703E2">
            <w:pPr>
              <w:tabs>
                <w:tab w:val="left" w:pos="7452"/>
              </w:tabs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1703E2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</w:t>
            </w:r>
            <w:r w:rsidRPr="001703E2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.2</w:t>
            </w:r>
            <w:r w:rsidRPr="001703E2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、表及其字段的说明</w:t>
            </w:r>
          </w:p>
        </w:tc>
        <w:tc>
          <w:tcPr>
            <w:tcW w:w="9065" w:type="dxa"/>
            <w:shd w:val="clear" w:color="auto" w:fill="C6D1E1" w:themeFill="accent3" w:themeFillTint="66"/>
          </w:tcPr>
          <w:p w14:paraId="53FEF483" w14:textId="6690696D" w:rsidR="00334FEC" w:rsidRPr="001703E2" w:rsidRDefault="00263C5F" w:rsidP="001703E2">
            <w:pPr>
              <w:tabs>
                <w:tab w:val="left" w:pos="7452"/>
              </w:tabs>
              <w:ind w:firstLineChars="200" w:firstLine="480"/>
              <w:rPr>
                <w:caps/>
                <w:noProof/>
                <w:color w:val="4B6890" w:themeColor="accent3" w:themeShade="BF"/>
                <w:sz w:val="24"/>
              </w:rPr>
            </w:pP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2</w:t>
            </w:r>
            <w:r w:rsidRPr="001703E2">
              <w:rPr>
                <w:caps/>
                <w:noProof/>
                <w:color w:val="4B6890" w:themeColor="accent3" w:themeShade="BF"/>
                <w:sz w:val="24"/>
              </w:rPr>
              <w:t>.2.1</w:t>
            </w: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、用户信息表：user</w:t>
            </w:r>
          </w:p>
          <w:p w14:paraId="11A92D88" w14:textId="5DEBB90D" w:rsidR="007A2FA8" w:rsidRDefault="007A2FA8" w:rsidP="007A2FA8"/>
          <w:tbl>
            <w:tblPr>
              <w:tblStyle w:val="ae"/>
              <w:tblpPr w:leftFromText="180" w:rightFromText="180" w:vertAnchor="page" w:horzAnchor="margin" w:tblpY="30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35"/>
              <w:gridCol w:w="3827"/>
            </w:tblGrid>
            <w:tr w:rsidR="007A2FA8" w14:paraId="500EB7D4" w14:textId="77777777" w:rsidTr="007A2FA8">
              <w:tc>
                <w:tcPr>
                  <w:tcW w:w="2122" w:type="dxa"/>
                  <w:vAlign w:val="center"/>
                </w:tcPr>
                <w:p w14:paraId="23F851F3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835" w:type="dxa"/>
                </w:tcPr>
                <w:p w14:paraId="086CA5E1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</w:tcPr>
                <w:p w14:paraId="4B2470F8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7A2FA8" w14:paraId="1CC61D02" w14:textId="77777777" w:rsidTr="007A2FA8">
              <w:tc>
                <w:tcPr>
                  <w:tcW w:w="2122" w:type="dxa"/>
                  <w:vAlign w:val="center"/>
                </w:tcPr>
                <w:p w14:paraId="5FAF22C5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2835" w:type="dxa"/>
                </w:tcPr>
                <w:p w14:paraId="5CD5C8D7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integer</w:t>
                  </w:r>
                  <w:r>
                    <w:t>( primary</w:t>
                  </w:r>
                  <w:proofErr w:type="gramEnd"/>
                  <w:r>
                    <w:t xml:space="preserve"> key)</w:t>
                  </w:r>
                </w:p>
              </w:tc>
              <w:tc>
                <w:tcPr>
                  <w:tcW w:w="3827" w:type="dxa"/>
                </w:tcPr>
                <w:p w14:paraId="1086C1D1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独一无二的用户标识</w:t>
                  </w:r>
                </w:p>
              </w:tc>
            </w:tr>
            <w:tr w:rsidR="007A2FA8" w14:paraId="21142318" w14:textId="77777777" w:rsidTr="007A2FA8">
              <w:tc>
                <w:tcPr>
                  <w:tcW w:w="2122" w:type="dxa"/>
                  <w:vAlign w:val="center"/>
                </w:tcPr>
                <w:p w14:paraId="7753A466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t>n</w:t>
                  </w:r>
                  <w:r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2835" w:type="dxa"/>
                </w:tcPr>
                <w:p w14:paraId="5ED6D29E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text</w:t>
                  </w:r>
                </w:p>
              </w:tc>
              <w:tc>
                <w:tcPr>
                  <w:tcW w:w="3827" w:type="dxa"/>
                </w:tcPr>
                <w:p w14:paraId="725AD116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用户名不可重复</w:t>
                  </w:r>
                </w:p>
              </w:tc>
            </w:tr>
            <w:tr w:rsidR="007A2FA8" w14:paraId="10C1F0AB" w14:textId="77777777" w:rsidTr="007A2FA8">
              <w:tc>
                <w:tcPr>
                  <w:tcW w:w="2122" w:type="dxa"/>
                  <w:vAlign w:val="center"/>
                </w:tcPr>
                <w:p w14:paraId="1C930AFD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assword</w:t>
                  </w:r>
                </w:p>
              </w:tc>
              <w:tc>
                <w:tcPr>
                  <w:tcW w:w="2835" w:type="dxa"/>
                </w:tcPr>
                <w:p w14:paraId="50195963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text</w:t>
                  </w:r>
                </w:p>
              </w:tc>
              <w:tc>
                <w:tcPr>
                  <w:tcW w:w="3827" w:type="dxa"/>
                </w:tcPr>
                <w:p w14:paraId="7786FDC2" w14:textId="77777777" w:rsidR="007A2FA8" w:rsidRDefault="007A2FA8" w:rsidP="007A2FA8">
                  <w:pPr>
                    <w:tabs>
                      <w:tab w:val="left" w:pos="7452"/>
                    </w:tabs>
                    <w:jc w:val="center"/>
                  </w:pPr>
                  <w:r>
                    <w:rPr>
                      <w:rFonts w:hint="eastAsia"/>
                    </w:rPr>
                    <w:t>密码不可为空</w:t>
                  </w:r>
                </w:p>
              </w:tc>
            </w:tr>
          </w:tbl>
          <w:p w14:paraId="0D4D0F0C" w14:textId="77777777" w:rsidR="007A2FA8" w:rsidRPr="007A2FA8" w:rsidRDefault="007A2FA8" w:rsidP="007A2FA8"/>
          <w:p w14:paraId="4F248BCD" w14:textId="77777777" w:rsidR="007A2FA8" w:rsidRPr="001703E2" w:rsidRDefault="007A2FA8" w:rsidP="001703E2">
            <w:pPr>
              <w:tabs>
                <w:tab w:val="left" w:pos="7452"/>
              </w:tabs>
              <w:ind w:firstLineChars="200" w:firstLine="480"/>
              <w:rPr>
                <w:caps/>
                <w:noProof/>
                <w:color w:val="4B6890" w:themeColor="accent3" w:themeShade="BF"/>
                <w:sz w:val="24"/>
              </w:rPr>
            </w:pP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2</w:t>
            </w:r>
            <w:r w:rsidRPr="001703E2">
              <w:rPr>
                <w:caps/>
                <w:noProof/>
                <w:color w:val="4B6890" w:themeColor="accent3" w:themeShade="BF"/>
                <w:sz w:val="24"/>
              </w:rPr>
              <w:t>.2.2</w:t>
            </w: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、书籍信息表：b</w:t>
            </w:r>
            <w:r w:rsidRPr="001703E2">
              <w:rPr>
                <w:caps/>
                <w:noProof/>
                <w:color w:val="4B6890" w:themeColor="accent3" w:themeShade="BF"/>
                <w:sz w:val="24"/>
              </w:rPr>
              <w:t>ookinfo</w:t>
            </w:r>
          </w:p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0"/>
              <w:gridCol w:w="2693"/>
              <w:gridCol w:w="3846"/>
            </w:tblGrid>
            <w:tr w:rsidR="007A2FA8" w14:paraId="285ACDAE" w14:textId="77777777" w:rsidTr="007A2FA8">
              <w:tc>
                <w:tcPr>
                  <w:tcW w:w="2300" w:type="dxa"/>
                  <w:vAlign w:val="center"/>
                </w:tcPr>
                <w:p w14:paraId="7036A8C3" w14:textId="66507088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693" w:type="dxa"/>
                  <w:vAlign w:val="center"/>
                </w:tcPr>
                <w:p w14:paraId="7BF52EFB" w14:textId="331C522F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46" w:type="dxa"/>
                  <w:vAlign w:val="center"/>
                </w:tcPr>
                <w:p w14:paraId="081853FD" w14:textId="3979C378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7A2FA8" w14:paraId="533ACA47" w14:textId="77777777" w:rsidTr="00EF56A1">
              <w:tc>
                <w:tcPr>
                  <w:tcW w:w="2300" w:type="dxa"/>
                </w:tcPr>
                <w:p w14:paraId="3E914B9A" w14:textId="7E2F3DA4" w:rsidR="007A2FA8" w:rsidRDefault="007A2FA8" w:rsidP="007A2FA8">
                  <w:pPr>
                    <w:jc w:val="center"/>
                  </w:pPr>
                  <w:r>
                    <w:t>id</w:t>
                  </w:r>
                </w:p>
              </w:tc>
              <w:tc>
                <w:tcPr>
                  <w:tcW w:w="2693" w:type="dxa"/>
                  <w:vAlign w:val="center"/>
                </w:tcPr>
                <w:p w14:paraId="670E200B" w14:textId="2D45F9B8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  <w:r>
                    <w:t>nteger primary key</w:t>
                  </w:r>
                </w:p>
              </w:tc>
              <w:tc>
                <w:tcPr>
                  <w:tcW w:w="3846" w:type="dxa"/>
                  <w:vAlign w:val="center"/>
                </w:tcPr>
                <w:p w14:paraId="23F042AE" w14:textId="7DEA744D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书籍独一无二的id</w:t>
                  </w:r>
                  <w:r>
                    <w:t>,</w:t>
                  </w:r>
                  <w:r>
                    <w:rPr>
                      <w:rFonts w:hint="eastAsia"/>
                    </w:rPr>
                    <w:t>主键</w:t>
                  </w:r>
                </w:p>
              </w:tc>
            </w:tr>
            <w:tr w:rsidR="007A2FA8" w14:paraId="753E1D9D" w14:textId="77777777" w:rsidTr="00EF56A1">
              <w:tc>
                <w:tcPr>
                  <w:tcW w:w="2300" w:type="dxa"/>
                </w:tcPr>
                <w:p w14:paraId="116EE10F" w14:textId="755CC89E" w:rsidR="007A2FA8" w:rsidRDefault="007A2FA8" w:rsidP="007A2FA8">
                  <w:pPr>
                    <w:jc w:val="center"/>
                  </w:pPr>
                  <w:proofErr w:type="spellStart"/>
                  <w:r>
                    <w:t>isbn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65BCB910" w14:textId="51C9D061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3846" w:type="dxa"/>
                  <w:vAlign w:val="center"/>
                </w:tcPr>
                <w:p w14:paraId="141498FF" w14:textId="6F7E6DEB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国际</w:t>
                  </w:r>
                  <w:proofErr w:type="gramStart"/>
                  <w:r>
                    <w:rPr>
                      <w:rFonts w:hint="eastAsia"/>
                    </w:rPr>
                    <w:t>书标准</w:t>
                  </w:r>
                  <w:proofErr w:type="gramEnd"/>
                  <w:r>
                    <w:rPr>
                      <w:rFonts w:hint="eastAsia"/>
                    </w:rPr>
                    <w:t>号，不可为空，独一无二</w:t>
                  </w:r>
                </w:p>
              </w:tc>
            </w:tr>
            <w:tr w:rsidR="007A2FA8" w14:paraId="2A6E766E" w14:textId="77777777" w:rsidTr="00EF56A1">
              <w:tc>
                <w:tcPr>
                  <w:tcW w:w="2300" w:type="dxa"/>
                </w:tcPr>
                <w:p w14:paraId="3BC3720C" w14:textId="0203896A" w:rsidR="007A2FA8" w:rsidRDefault="007A2FA8" w:rsidP="007A2FA8">
                  <w:pPr>
                    <w:jc w:val="center"/>
                  </w:pPr>
                  <w:r>
                    <w:t>t</w:t>
                  </w:r>
                  <w:r>
                    <w:rPr>
                      <w:rFonts w:hint="eastAsia"/>
                    </w:rPr>
                    <w:t>itle</w:t>
                  </w:r>
                </w:p>
              </w:tc>
              <w:tc>
                <w:tcPr>
                  <w:tcW w:w="2693" w:type="dxa"/>
                  <w:vAlign w:val="center"/>
                </w:tcPr>
                <w:p w14:paraId="53FB04E2" w14:textId="0EECAA1A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text</w:t>
                  </w:r>
                </w:p>
              </w:tc>
              <w:tc>
                <w:tcPr>
                  <w:tcW w:w="3846" w:type="dxa"/>
                  <w:vAlign w:val="center"/>
                </w:tcPr>
                <w:p w14:paraId="5FF739BA" w14:textId="434FEF9E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书籍名字，不可为空</w:t>
                  </w:r>
                </w:p>
              </w:tc>
            </w:tr>
            <w:tr w:rsidR="007A2FA8" w14:paraId="12FBD8D5" w14:textId="77777777" w:rsidTr="00EF56A1">
              <w:tc>
                <w:tcPr>
                  <w:tcW w:w="2300" w:type="dxa"/>
                </w:tcPr>
                <w:p w14:paraId="35C93F34" w14:textId="1BF51ECD" w:rsidR="007A2FA8" w:rsidRDefault="007A2FA8" w:rsidP="007A2FA8">
                  <w:pPr>
                    <w:jc w:val="center"/>
                  </w:pPr>
                  <w:r>
                    <w:t>Author</w:t>
                  </w:r>
                </w:p>
              </w:tc>
              <w:tc>
                <w:tcPr>
                  <w:tcW w:w="2693" w:type="dxa"/>
                  <w:vAlign w:val="center"/>
                </w:tcPr>
                <w:p w14:paraId="048A7108" w14:textId="576A0D14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text</w:t>
                  </w:r>
                </w:p>
              </w:tc>
              <w:tc>
                <w:tcPr>
                  <w:tcW w:w="3846" w:type="dxa"/>
                  <w:vAlign w:val="center"/>
                </w:tcPr>
                <w:p w14:paraId="4E1EE9CA" w14:textId="1133B67F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作者，不可为空</w:t>
                  </w:r>
                </w:p>
              </w:tc>
            </w:tr>
            <w:tr w:rsidR="007A2FA8" w14:paraId="1CA53A31" w14:textId="77777777" w:rsidTr="00EF56A1">
              <w:tc>
                <w:tcPr>
                  <w:tcW w:w="2300" w:type="dxa"/>
                </w:tcPr>
                <w:p w14:paraId="070E93F0" w14:textId="79AAEDE5" w:rsidR="007A2FA8" w:rsidRDefault="007A2FA8" w:rsidP="007A2FA8">
                  <w:pPr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2693" w:type="dxa"/>
                  <w:vAlign w:val="center"/>
                </w:tcPr>
                <w:p w14:paraId="554E0620" w14:textId="75651F39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text</w:t>
                  </w:r>
                </w:p>
              </w:tc>
              <w:tc>
                <w:tcPr>
                  <w:tcW w:w="3846" w:type="dxa"/>
                  <w:vAlign w:val="center"/>
                </w:tcPr>
                <w:p w14:paraId="2D4DCC59" w14:textId="48204A6E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书籍描述</w:t>
                  </w:r>
                </w:p>
              </w:tc>
            </w:tr>
            <w:tr w:rsidR="007A2FA8" w14:paraId="168D1EAD" w14:textId="77777777" w:rsidTr="00EF56A1">
              <w:tc>
                <w:tcPr>
                  <w:tcW w:w="2300" w:type="dxa"/>
                </w:tcPr>
                <w:p w14:paraId="7222590B" w14:textId="06D48251" w:rsidR="007A2FA8" w:rsidRDefault="007A2FA8" w:rsidP="007A2FA8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rice</w:t>
                  </w:r>
                </w:p>
              </w:tc>
              <w:tc>
                <w:tcPr>
                  <w:tcW w:w="2693" w:type="dxa"/>
                  <w:vAlign w:val="center"/>
                </w:tcPr>
                <w:p w14:paraId="2ABEEC4A" w14:textId="192B7073" w:rsidR="007A2FA8" w:rsidRDefault="007A2FA8" w:rsidP="007A2FA8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raal</w:t>
                  </w:r>
                  <w:proofErr w:type="spellEnd"/>
                </w:p>
              </w:tc>
              <w:tc>
                <w:tcPr>
                  <w:tcW w:w="3846" w:type="dxa"/>
                  <w:vAlign w:val="center"/>
                </w:tcPr>
                <w:p w14:paraId="797B9EEF" w14:textId="6549A3ED" w:rsidR="007A2FA8" w:rsidRDefault="007A2FA8" w:rsidP="007A2FA8">
                  <w:pPr>
                    <w:jc w:val="center"/>
                  </w:pPr>
                  <w:r>
                    <w:rPr>
                      <w:rFonts w:hint="eastAsia"/>
                    </w:rPr>
                    <w:t>书价格，不可为空</w:t>
                  </w:r>
                </w:p>
              </w:tc>
            </w:tr>
          </w:tbl>
          <w:p w14:paraId="1FBA92F6" w14:textId="77777777" w:rsidR="007A2FA8" w:rsidRDefault="007A2FA8" w:rsidP="007A2FA8"/>
          <w:p w14:paraId="70DA33D7" w14:textId="532546D6" w:rsidR="007A2FA8" w:rsidRPr="001703E2" w:rsidRDefault="001703E2" w:rsidP="001703E2">
            <w:pPr>
              <w:tabs>
                <w:tab w:val="left" w:pos="7452"/>
              </w:tabs>
              <w:ind w:firstLineChars="200" w:firstLine="480"/>
              <w:rPr>
                <w:caps/>
                <w:noProof/>
                <w:color w:val="4B6890" w:themeColor="accent3" w:themeShade="BF"/>
                <w:sz w:val="24"/>
              </w:rPr>
            </w:pP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2</w:t>
            </w:r>
            <w:r w:rsidRPr="001703E2">
              <w:rPr>
                <w:caps/>
                <w:noProof/>
                <w:color w:val="4B6890" w:themeColor="accent3" w:themeShade="BF"/>
                <w:sz w:val="24"/>
              </w:rPr>
              <w:t>.2.3</w:t>
            </w: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、订单表：tickets</w:t>
            </w:r>
          </w:p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0"/>
              <w:gridCol w:w="2693"/>
              <w:gridCol w:w="3846"/>
            </w:tblGrid>
            <w:tr w:rsidR="001703E2" w14:paraId="015EAA74" w14:textId="77777777" w:rsidTr="00257129">
              <w:tc>
                <w:tcPr>
                  <w:tcW w:w="2300" w:type="dxa"/>
                  <w:vAlign w:val="center"/>
                </w:tcPr>
                <w:p w14:paraId="507C8B4A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693" w:type="dxa"/>
                  <w:vAlign w:val="center"/>
                </w:tcPr>
                <w:p w14:paraId="54F865E8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46" w:type="dxa"/>
                  <w:vAlign w:val="center"/>
                </w:tcPr>
                <w:p w14:paraId="586A4ED2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703E2" w14:paraId="50142943" w14:textId="77777777" w:rsidTr="00257129">
              <w:tc>
                <w:tcPr>
                  <w:tcW w:w="2300" w:type="dxa"/>
                </w:tcPr>
                <w:p w14:paraId="27BDE7A7" w14:textId="77777777" w:rsidR="001703E2" w:rsidRDefault="001703E2" w:rsidP="001703E2">
                  <w:pPr>
                    <w:jc w:val="center"/>
                  </w:pPr>
                  <w:r>
                    <w:t>id</w:t>
                  </w:r>
                </w:p>
              </w:tc>
              <w:tc>
                <w:tcPr>
                  <w:tcW w:w="2693" w:type="dxa"/>
                  <w:vAlign w:val="center"/>
                </w:tcPr>
                <w:p w14:paraId="3B6CBE65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  <w:r>
                    <w:t>nteger primary key</w:t>
                  </w:r>
                </w:p>
              </w:tc>
              <w:tc>
                <w:tcPr>
                  <w:tcW w:w="3846" w:type="dxa"/>
                  <w:vAlign w:val="center"/>
                </w:tcPr>
                <w:p w14:paraId="55D10E08" w14:textId="5003A7C3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订单独一无二的id</w:t>
                  </w:r>
                  <w:r>
                    <w:t>,</w:t>
                  </w:r>
                  <w:r>
                    <w:rPr>
                      <w:rFonts w:hint="eastAsia"/>
                    </w:rPr>
                    <w:t>主键</w:t>
                  </w:r>
                </w:p>
              </w:tc>
            </w:tr>
            <w:tr w:rsidR="001703E2" w14:paraId="3FFED89D" w14:textId="77777777" w:rsidTr="00257129">
              <w:tc>
                <w:tcPr>
                  <w:tcW w:w="2300" w:type="dxa"/>
                </w:tcPr>
                <w:p w14:paraId="2772039D" w14:textId="6B54FAD3" w:rsidR="001703E2" w:rsidRPr="001703E2" w:rsidRDefault="001703E2" w:rsidP="001703E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serid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5C016417" w14:textId="393E7FA0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  <w:r>
                    <w:t>nteger</w:t>
                  </w:r>
                </w:p>
              </w:tc>
              <w:tc>
                <w:tcPr>
                  <w:tcW w:w="3846" w:type="dxa"/>
                  <w:vAlign w:val="center"/>
                </w:tcPr>
                <w:p w14:paraId="3C69C030" w14:textId="5883B2AA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用户id，</w:t>
                  </w:r>
                  <w:proofErr w:type="gramStart"/>
                  <w:r>
                    <w:rPr>
                      <w:rFonts w:hint="eastAsia"/>
                    </w:rPr>
                    <w:t>外键引用</w:t>
                  </w:r>
                  <w:proofErr w:type="gramEnd"/>
                  <w:r>
                    <w:rPr>
                      <w:rFonts w:hint="eastAsia"/>
                    </w:rPr>
                    <w:t>自用户id</w:t>
                  </w:r>
                </w:p>
              </w:tc>
            </w:tr>
            <w:tr w:rsidR="001703E2" w14:paraId="3B844A97" w14:textId="77777777" w:rsidTr="00257129">
              <w:tc>
                <w:tcPr>
                  <w:tcW w:w="2300" w:type="dxa"/>
                </w:tcPr>
                <w:p w14:paraId="725710B1" w14:textId="56483DA4" w:rsidR="001703E2" w:rsidRDefault="001703E2" w:rsidP="001703E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data</w:t>
                  </w:r>
                  <w:r>
                    <w:t>time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11284D37" w14:textId="03864383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atetime</w:t>
                  </w:r>
                </w:p>
              </w:tc>
              <w:tc>
                <w:tcPr>
                  <w:tcW w:w="3846" w:type="dxa"/>
                  <w:vAlign w:val="center"/>
                </w:tcPr>
                <w:p w14:paraId="5226F4A5" w14:textId="608C6D26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订单建立的时间日期，不可为空</w:t>
                  </w:r>
                </w:p>
              </w:tc>
            </w:tr>
            <w:tr w:rsidR="001703E2" w14:paraId="235A4940" w14:textId="77777777" w:rsidTr="00257129">
              <w:tc>
                <w:tcPr>
                  <w:tcW w:w="2300" w:type="dxa"/>
                </w:tcPr>
                <w:p w14:paraId="44FDA493" w14:textId="6317BC09" w:rsidR="001703E2" w:rsidRDefault="001703E2" w:rsidP="001703E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sermessage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519F7FBB" w14:textId="10B0A22C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  <w:r>
                    <w:t>ext</w:t>
                  </w:r>
                </w:p>
              </w:tc>
              <w:tc>
                <w:tcPr>
                  <w:tcW w:w="3846" w:type="dxa"/>
                  <w:vAlign w:val="center"/>
                </w:tcPr>
                <w:p w14:paraId="6EF40B16" w14:textId="63A95618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用户备注信息</w:t>
                  </w:r>
                </w:p>
              </w:tc>
            </w:tr>
            <w:tr w:rsidR="001703E2" w14:paraId="0F1A55C3" w14:textId="77777777" w:rsidTr="00257129">
              <w:tc>
                <w:tcPr>
                  <w:tcW w:w="2300" w:type="dxa"/>
                </w:tcPr>
                <w:p w14:paraId="27EE2636" w14:textId="25A8FCDD" w:rsidR="001703E2" w:rsidRDefault="001703E2" w:rsidP="001703E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credit</w:t>
                  </w:r>
                  <w:r>
                    <w:t>card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763CA8D3" w14:textId="0C547225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  <w:r>
                    <w:t>ext</w:t>
                  </w:r>
                </w:p>
              </w:tc>
              <w:tc>
                <w:tcPr>
                  <w:tcW w:w="3846" w:type="dxa"/>
                  <w:vAlign w:val="center"/>
                </w:tcPr>
                <w:p w14:paraId="1025A43C" w14:textId="37DCE98C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用户用于支付的银行卡账号</w:t>
                  </w:r>
                </w:p>
              </w:tc>
            </w:tr>
            <w:tr w:rsidR="001703E2" w14:paraId="5BAF2144" w14:textId="77777777" w:rsidTr="00257129">
              <w:tc>
                <w:tcPr>
                  <w:tcW w:w="2300" w:type="dxa"/>
                </w:tcPr>
                <w:p w14:paraId="7FC112D7" w14:textId="3314C6AC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2693" w:type="dxa"/>
                  <w:vAlign w:val="center"/>
                </w:tcPr>
                <w:p w14:paraId="2CFCB652" w14:textId="4CC2115C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  <w:r>
                    <w:t>ext</w:t>
                  </w:r>
                </w:p>
              </w:tc>
              <w:tc>
                <w:tcPr>
                  <w:tcW w:w="3846" w:type="dxa"/>
                  <w:vAlign w:val="center"/>
                </w:tcPr>
                <w:p w14:paraId="75EB3723" w14:textId="76DEED92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用户收货地址</w:t>
                  </w:r>
                </w:p>
              </w:tc>
            </w:tr>
            <w:tr w:rsidR="001703E2" w14:paraId="1BC925B6" w14:textId="77777777" w:rsidTr="00257129">
              <w:tc>
                <w:tcPr>
                  <w:tcW w:w="2300" w:type="dxa"/>
                </w:tcPr>
                <w:p w14:paraId="57D4467D" w14:textId="5E9A5625" w:rsidR="001703E2" w:rsidRDefault="001703E2" w:rsidP="001703E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totalprice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05A1129D" w14:textId="5532295D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real</w:t>
                  </w:r>
                </w:p>
              </w:tc>
              <w:tc>
                <w:tcPr>
                  <w:tcW w:w="3846" w:type="dxa"/>
                  <w:vAlign w:val="center"/>
                </w:tcPr>
                <w:p w14:paraId="0F53C56A" w14:textId="1DD43E12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该订单总价格，不可为空</w:t>
                  </w:r>
                </w:p>
              </w:tc>
            </w:tr>
            <w:tr w:rsidR="001703E2" w14:paraId="357C9CB9" w14:textId="77777777" w:rsidTr="00257129">
              <w:tc>
                <w:tcPr>
                  <w:tcW w:w="2300" w:type="dxa"/>
                </w:tcPr>
                <w:p w14:paraId="6B0AE3B2" w14:textId="3890EBC0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2693" w:type="dxa"/>
                  <w:vAlign w:val="center"/>
                </w:tcPr>
                <w:p w14:paraId="1BCE07FF" w14:textId="2DBD7E31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3846" w:type="dxa"/>
                  <w:vAlign w:val="center"/>
                </w:tcPr>
                <w:p w14:paraId="4A157D81" w14:textId="1444A392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订单状态，未收货，未付款，已确认收货等</w:t>
                  </w:r>
                </w:p>
              </w:tc>
            </w:tr>
          </w:tbl>
          <w:p w14:paraId="6B859999" w14:textId="77777777" w:rsidR="00B463F7" w:rsidRDefault="00B463F7" w:rsidP="007A2FA8"/>
          <w:p w14:paraId="43E6097B" w14:textId="6B0698FC" w:rsidR="00B463F7" w:rsidRPr="001703E2" w:rsidRDefault="001703E2" w:rsidP="00B463F7">
            <w:pPr>
              <w:tabs>
                <w:tab w:val="left" w:pos="7452"/>
              </w:tabs>
              <w:ind w:firstLineChars="200" w:firstLine="480"/>
              <w:rPr>
                <w:caps/>
                <w:noProof/>
                <w:color w:val="4B6890" w:themeColor="accent3" w:themeShade="BF"/>
                <w:sz w:val="24"/>
              </w:rPr>
            </w:pP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2</w:t>
            </w:r>
            <w:r w:rsidRPr="001703E2">
              <w:rPr>
                <w:caps/>
                <w:noProof/>
                <w:color w:val="4B6890" w:themeColor="accent3" w:themeShade="BF"/>
                <w:sz w:val="24"/>
              </w:rPr>
              <w:t>.2.4</w:t>
            </w:r>
            <w:r w:rsidRPr="001703E2">
              <w:rPr>
                <w:rFonts w:hint="eastAsia"/>
                <w:caps/>
                <w:noProof/>
                <w:color w:val="4B6890" w:themeColor="accent3" w:themeShade="BF"/>
                <w:sz w:val="24"/>
              </w:rPr>
              <w:t>、订单条目：ticket</w:t>
            </w:r>
            <w:r w:rsidRPr="001703E2">
              <w:rPr>
                <w:caps/>
                <w:noProof/>
                <w:color w:val="4B6890" w:themeColor="accent3" w:themeShade="BF"/>
                <w:sz w:val="24"/>
              </w:rPr>
              <w:t>items</w:t>
            </w:r>
          </w:p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0"/>
              <w:gridCol w:w="2693"/>
              <w:gridCol w:w="3846"/>
            </w:tblGrid>
            <w:tr w:rsidR="001703E2" w14:paraId="1A5E8059" w14:textId="77777777" w:rsidTr="00257129">
              <w:tc>
                <w:tcPr>
                  <w:tcW w:w="2300" w:type="dxa"/>
                  <w:vAlign w:val="center"/>
                </w:tcPr>
                <w:p w14:paraId="74C8FD56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693" w:type="dxa"/>
                  <w:vAlign w:val="center"/>
                </w:tcPr>
                <w:p w14:paraId="5DABC6E6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46" w:type="dxa"/>
                  <w:vAlign w:val="center"/>
                </w:tcPr>
                <w:p w14:paraId="21FA4CBC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703E2" w14:paraId="2B5756DB" w14:textId="77777777" w:rsidTr="00257129">
              <w:tc>
                <w:tcPr>
                  <w:tcW w:w="2300" w:type="dxa"/>
                </w:tcPr>
                <w:p w14:paraId="366E84B7" w14:textId="77777777" w:rsidR="001703E2" w:rsidRDefault="001703E2" w:rsidP="001703E2">
                  <w:pPr>
                    <w:jc w:val="center"/>
                  </w:pPr>
                  <w:r>
                    <w:t>id</w:t>
                  </w:r>
                </w:p>
              </w:tc>
              <w:tc>
                <w:tcPr>
                  <w:tcW w:w="2693" w:type="dxa"/>
                  <w:vAlign w:val="center"/>
                </w:tcPr>
                <w:p w14:paraId="48E624AA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  <w:r>
                    <w:t>nteger primary key</w:t>
                  </w:r>
                </w:p>
              </w:tc>
              <w:tc>
                <w:tcPr>
                  <w:tcW w:w="3846" w:type="dxa"/>
                  <w:vAlign w:val="center"/>
                </w:tcPr>
                <w:p w14:paraId="401972D6" w14:textId="77777777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订单独一无二的id</w:t>
                  </w:r>
                  <w:r>
                    <w:t>,</w:t>
                  </w:r>
                  <w:r>
                    <w:rPr>
                      <w:rFonts w:hint="eastAsia"/>
                    </w:rPr>
                    <w:t>主键</w:t>
                  </w:r>
                </w:p>
              </w:tc>
            </w:tr>
            <w:tr w:rsidR="001703E2" w14:paraId="0259F99A" w14:textId="77777777" w:rsidTr="00257129">
              <w:tc>
                <w:tcPr>
                  <w:tcW w:w="2300" w:type="dxa"/>
                </w:tcPr>
                <w:p w14:paraId="0BDE6DB2" w14:textId="2A18BC44" w:rsidR="001703E2" w:rsidRDefault="001703E2" w:rsidP="001703E2">
                  <w:pPr>
                    <w:jc w:val="center"/>
                  </w:pPr>
                  <w:r>
                    <w:t>ticketed</w:t>
                  </w:r>
                </w:p>
              </w:tc>
              <w:tc>
                <w:tcPr>
                  <w:tcW w:w="2693" w:type="dxa"/>
                  <w:vAlign w:val="center"/>
                </w:tcPr>
                <w:p w14:paraId="6F22ED39" w14:textId="077992A2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  <w:r>
                    <w:t>nteger</w:t>
                  </w:r>
                </w:p>
              </w:tc>
              <w:tc>
                <w:tcPr>
                  <w:tcW w:w="3846" w:type="dxa"/>
                  <w:vAlign w:val="center"/>
                </w:tcPr>
                <w:p w14:paraId="29F3A051" w14:textId="6662265E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订单id，</w:t>
                  </w:r>
                  <w:proofErr w:type="gramStart"/>
                  <w:r>
                    <w:rPr>
                      <w:rFonts w:hint="eastAsia"/>
                    </w:rPr>
                    <w:t>外键引用</w:t>
                  </w:r>
                  <w:proofErr w:type="gramEnd"/>
                  <w:r>
                    <w:rPr>
                      <w:rFonts w:hint="eastAsia"/>
                    </w:rPr>
                    <w:t>于订单表的id属性</w:t>
                  </w:r>
                </w:p>
              </w:tc>
            </w:tr>
            <w:tr w:rsidR="001703E2" w14:paraId="302B5E53" w14:textId="77777777" w:rsidTr="00257129">
              <w:tc>
                <w:tcPr>
                  <w:tcW w:w="2300" w:type="dxa"/>
                </w:tcPr>
                <w:p w14:paraId="16A5A35A" w14:textId="2A04A01E" w:rsidR="001703E2" w:rsidRDefault="001703E2" w:rsidP="001703E2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bookinfo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2693" w:type="dxa"/>
                  <w:vAlign w:val="center"/>
                </w:tcPr>
                <w:p w14:paraId="6B786F90" w14:textId="30C71216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3846" w:type="dxa"/>
                  <w:vAlign w:val="center"/>
                </w:tcPr>
                <w:p w14:paraId="065CC62D" w14:textId="428284D0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书籍id，</w:t>
                  </w:r>
                  <w:proofErr w:type="gramStart"/>
                  <w:r>
                    <w:rPr>
                      <w:rFonts w:hint="eastAsia"/>
                    </w:rPr>
                    <w:t>外键引用</w:t>
                  </w:r>
                  <w:proofErr w:type="gramEnd"/>
                  <w:r>
                    <w:rPr>
                      <w:rFonts w:hint="eastAsia"/>
                    </w:rPr>
                    <w:t>于书籍信息表的id属性</w:t>
                  </w:r>
                </w:p>
              </w:tc>
            </w:tr>
            <w:tr w:rsidR="001703E2" w14:paraId="2EE24E37" w14:textId="77777777" w:rsidTr="00257129">
              <w:tc>
                <w:tcPr>
                  <w:tcW w:w="2300" w:type="dxa"/>
                </w:tcPr>
                <w:p w14:paraId="4385D1C4" w14:textId="2D4ABEB8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count</w:t>
                  </w:r>
                </w:p>
              </w:tc>
              <w:tc>
                <w:tcPr>
                  <w:tcW w:w="2693" w:type="dxa"/>
                  <w:vAlign w:val="center"/>
                </w:tcPr>
                <w:p w14:paraId="7FCD1328" w14:textId="72C4FF25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3846" w:type="dxa"/>
                  <w:vAlign w:val="center"/>
                </w:tcPr>
                <w:p w14:paraId="7964E641" w14:textId="465C0B12" w:rsidR="001703E2" w:rsidRDefault="001703E2" w:rsidP="001703E2">
                  <w:pPr>
                    <w:jc w:val="center"/>
                  </w:pPr>
                  <w:r>
                    <w:rPr>
                      <w:rFonts w:hint="eastAsia"/>
                    </w:rPr>
                    <w:t>计数，记录当前条目在账单中的序号，不为空</w:t>
                  </w:r>
                </w:p>
              </w:tc>
            </w:tr>
          </w:tbl>
          <w:p w14:paraId="2AAB8BE1" w14:textId="08860505" w:rsidR="007A2FA8" w:rsidRPr="007A2FA8" w:rsidRDefault="00B463F7" w:rsidP="007A2FA8">
            <w:r w:rsidRPr="00B463F7">
              <w:rPr>
                <w:rFonts w:hint="eastAsia"/>
              </w:rPr>
              <w:t>属性都是原子的，有唯一主键，不存在对非主键的依赖，没有传递依赖，因而是符合</w:t>
            </w:r>
            <w:r w:rsidRPr="00B463F7">
              <w:t xml:space="preserve"> 3NF 的。</w:t>
            </w:r>
          </w:p>
        </w:tc>
      </w:tr>
      <w:tr w:rsidR="00334FEC" w14:paraId="65E686C4" w14:textId="77777777" w:rsidTr="00334FEC">
        <w:tc>
          <w:tcPr>
            <w:tcW w:w="2263" w:type="dxa"/>
            <w:shd w:val="clear" w:color="auto" w:fill="EACEB7" w:themeFill="accent2"/>
          </w:tcPr>
          <w:p w14:paraId="3E927E92" w14:textId="1040507F" w:rsidR="00334FEC" w:rsidRPr="00C24B6D" w:rsidRDefault="00B463F7" w:rsidP="00C24B6D">
            <w:pPr>
              <w:tabs>
                <w:tab w:val="left" w:pos="7452"/>
              </w:tabs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C24B6D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2</w:t>
            </w:r>
            <w:r w:rsidRPr="00C24B6D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.3</w:t>
            </w:r>
            <w:r w:rsidRPr="00C24B6D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、备份计划</w:t>
            </w:r>
          </w:p>
        </w:tc>
        <w:tc>
          <w:tcPr>
            <w:tcW w:w="9065" w:type="dxa"/>
            <w:shd w:val="clear" w:color="auto" w:fill="C6D1E1" w:themeFill="accent3" w:themeFillTint="66"/>
          </w:tcPr>
          <w:p w14:paraId="150E6FDF" w14:textId="395BB830" w:rsidR="00334FEC" w:rsidRDefault="00B463F7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采用手工备份计划，每天复制一份数据库文件即可</w:t>
            </w:r>
          </w:p>
        </w:tc>
      </w:tr>
      <w:tr w:rsidR="00334FEC" w14:paraId="6B0714A0" w14:textId="77777777" w:rsidTr="00C24B6D">
        <w:trPr>
          <w:trHeight w:val="8637"/>
        </w:trPr>
        <w:tc>
          <w:tcPr>
            <w:tcW w:w="2263" w:type="dxa"/>
            <w:shd w:val="clear" w:color="auto" w:fill="EACEB7" w:themeFill="accent2"/>
            <w:vAlign w:val="center"/>
          </w:tcPr>
          <w:p w14:paraId="57CCF55A" w14:textId="389F66D6" w:rsidR="00334FEC" w:rsidRPr="00C24B6D" w:rsidRDefault="00B463F7" w:rsidP="00C24B6D">
            <w:pPr>
              <w:tabs>
                <w:tab w:val="left" w:pos="7452"/>
              </w:tabs>
              <w:jc w:val="center"/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C24B6D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lastRenderedPageBreak/>
              <w:t>2</w:t>
            </w:r>
            <w:r w:rsidRPr="00C24B6D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.4</w:t>
            </w:r>
            <w:r w:rsidRPr="00C24B6D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、所有查询</w:t>
            </w:r>
          </w:p>
        </w:tc>
        <w:tc>
          <w:tcPr>
            <w:tcW w:w="9065" w:type="dxa"/>
            <w:shd w:val="clear" w:color="auto" w:fill="C6D1E1" w:themeFill="accent3" w:themeFillTint="66"/>
          </w:tcPr>
          <w:p w14:paraId="57E7CAC6" w14:textId="23CF25C7" w:rsidR="00B463F7" w:rsidRDefault="00B463F7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2</w:t>
            </w:r>
            <w:r>
              <w:t>.4.1</w:t>
            </w:r>
            <w:r>
              <w:rPr>
                <w:rFonts w:hint="eastAsia"/>
              </w:rPr>
              <w:t>、插入</w:t>
            </w:r>
          </w:p>
          <w:p w14:paraId="5CE90634" w14:textId="39459278" w:rsidR="00B161F3" w:rsidRDefault="00B161F3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插入书籍：</w:t>
            </w:r>
          </w:p>
          <w:p w14:paraId="14F38601" w14:textId="5D687E66" w:rsidR="00B161F3" w:rsidRPr="00B463F7" w:rsidRDefault="00B463F7" w:rsidP="00B463F7">
            <w:pPr>
              <w:shd w:val="clear" w:color="auto" w:fill="F5F5F5"/>
              <w:spacing w:line="285" w:lineRule="atLeast"/>
              <w:rPr>
                <w:rFonts w:ascii="Consolas" w:eastAsia="宋体" w:hAnsi="Consolas" w:cs="宋体"/>
                <w:color w:val="4B69C6"/>
                <w:sz w:val="21"/>
                <w:szCs w:val="21"/>
              </w:rPr>
            </w:pPr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INSERT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INTO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proofErr w:type="gramStart"/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BOOKINFOS(</w:t>
            </w:r>
            <w:proofErr w:type="spellStart"/>
            <w:proofErr w:type="gramEnd"/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id,isbINSERT</w:t>
            </w:r>
            <w:proofErr w:type="spellEnd"/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INTO BOOKINFOS(id, </w:t>
            </w:r>
            <w:proofErr w:type="spellStart"/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isbn</w:t>
            </w:r>
            <w:proofErr w:type="spellEnd"/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, title, author, description, price) </w:t>
            </w:r>
            <w:proofErr w:type="spellStart"/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VALUESn</w:t>
            </w:r>
            <w:proofErr w:type="spellEnd"/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title,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author,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description,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price)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463F7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VALUES</w:t>
            </w:r>
            <w:r>
              <w:rPr>
                <w:rFonts w:ascii="Consolas" w:eastAsia="宋体" w:hAnsi="Consolas" w:cs="宋体" w:hint="eastAsia"/>
                <w:color w:val="4B69C6"/>
                <w:sz w:val="21"/>
                <w:szCs w:val="21"/>
              </w:rPr>
              <w:t>(</w:t>
            </w:r>
            <w:r w:rsid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@id,@</w:t>
            </w:r>
            <w:proofErr w:type="spellStart"/>
            <w:r w:rsid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isbn</w:t>
            </w:r>
            <w:proofErr w:type="spellEnd"/>
            <w:r w:rsid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,@</w:t>
            </w:r>
            <w:proofErr w:type="spellStart"/>
            <w:r w:rsid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title,@author,@description,@price</w:t>
            </w:r>
            <w:proofErr w:type="spellEnd"/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)</w:t>
            </w:r>
          </w:p>
          <w:p w14:paraId="47FFDD89" w14:textId="2CB6D661" w:rsidR="00B463F7" w:rsidRDefault="00B161F3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插入用户：</w:t>
            </w:r>
          </w:p>
          <w:p w14:paraId="44281674" w14:textId="47BA466A" w:rsidR="00B161F3" w:rsidRPr="00B161F3" w:rsidRDefault="00B161F3" w:rsidP="00B161F3">
            <w:pPr>
              <w:shd w:val="clear" w:color="auto" w:fill="F5F5F5"/>
              <w:spacing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INSERT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INTO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proofErr w:type="gram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users(</w:t>
            </w:r>
            <w:proofErr w:type="gram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id,</w:t>
            </w:r>
            <w:r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name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password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)</w:t>
            </w:r>
          </w:p>
          <w:p w14:paraId="7D4B0B92" w14:textId="3930FF5B" w:rsidR="00B161F3" w:rsidRDefault="00B161F3" w:rsidP="00B161F3">
            <w:pPr>
              <w:shd w:val="clear" w:color="auto" w:fill="F5F5F5"/>
              <w:spacing w:line="285" w:lineRule="atLeast"/>
            </w:pP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VALUES</w:t>
            </w:r>
            <w:r>
              <w:rPr>
                <w:rFonts w:ascii="Consolas" w:eastAsia="宋体" w:hAnsi="Consolas" w:cs="宋体"/>
                <w:color w:val="4B69C6"/>
                <w:sz w:val="21"/>
                <w:szCs w:val="21"/>
              </w:rPr>
              <w:t xml:space="preserve"> 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(</w:t>
            </w:r>
            <w:r w:rsidRPr="00B161F3">
              <w:rPr>
                <w:rFonts w:ascii="Consolas" w:eastAsia="宋体" w:hAnsi="Consolas" w:cs="宋体"/>
                <w:color w:val="9C5D27"/>
                <w:sz w:val="21"/>
                <w:szCs w:val="21"/>
              </w:rPr>
              <w:t>1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B161F3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'</w:t>
            </w: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admin'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B161F3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'</w:t>
            </w: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admin234'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);</w:t>
            </w:r>
            <w:r>
              <w:t xml:space="preserve"> </w:t>
            </w:r>
          </w:p>
          <w:p w14:paraId="3BB7F458" w14:textId="38022711" w:rsidR="00B161F3" w:rsidRDefault="00B161F3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插入订单：</w:t>
            </w:r>
          </w:p>
          <w:p w14:paraId="67C58C4D" w14:textId="77777777" w:rsidR="00B161F3" w:rsidRPr="00B161F3" w:rsidRDefault="00B161F3" w:rsidP="00B161F3">
            <w:pPr>
              <w:shd w:val="clear" w:color="auto" w:fill="F5F5F5"/>
              <w:spacing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INSERT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 </w:t>
            </w: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INTO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 </w:t>
            </w:r>
            <w:proofErr w:type="gram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tickets(</w:t>
            </w:r>
            <w:proofErr w:type="gram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id, </w:t>
            </w:r>
            <w:proofErr w:type="spell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userid</w:t>
            </w:r>
            <w:proofErr w:type="spell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 </w:t>
            </w:r>
            <w:proofErr w:type="spell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usermessage</w:t>
            </w:r>
            <w:proofErr w:type="spell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 </w:t>
            </w:r>
            <w:proofErr w:type="spell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totalprice</w:t>
            </w:r>
            <w:proofErr w:type="spell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)</w:t>
            </w:r>
          </w:p>
          <w:p w14:paraId="54ED3869" w14:textId="243BE02B" w:rsidR="00B161F3" w:rsidRPr="00B161F3" w:rsidRDefault="00B161F3" w:rsidP="00B161F3">
            <w:pPr>
              <w:shd w:val="clear" w:color="auto" w:fill="F5F5F5"/>
              <w:spacing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VALUES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 (</w:t>
            </w:r>
            <w:r w:rsidRPr="00B161F3">
              <w:rPr>
                <w:rFonts w:ascii="Consolas" w:eastAsia="宋体" w:hAnsi="Consolas" w:cs="宋体"/>
                <w:color w:val="9C5D27"/>
                <w:sz w:val="21"/>
                <w:szCs w:val="21"/>
              </w:rPr>
              <w:t>1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 </w:t>
            </w:r>
            <w:r w:rsidRPr="00B161F3">
              <w:rPr>
                <w:rFonts w:ascii="Consolas" w:eastAsia="宋体" w:hAnsi="Consolas" w:cs="宋体"/>
                <w:color w:val="9C5D27"/>
                <w:sz w:val="21"/>
                <w:szCs w:val="21"/>
              </w:rPr>
              <w:t>1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 </w:t>
            </w:r>
            <w:r w:rsidRPr="00B161F3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"</w:t>
            </w: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Init book store</w:t>
            </w:r>
            <w:r w:rsidRPr="00B161F3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"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 </w:t>
            </w:r>
            <w:r w:rsidRPr="00B161F3">
              <w:rPr>
                <w:rFonts w:ascii="Consolas" w:eastAsia="宋体" w:hAnsi="Consolas" w:cs="宋体"/>
                <w:color w:val="9C5D27"/>
                <w:sz w:val="21"/>
                <w:szCs w:val="21"/>
              </w:rPr>
              <w:t>0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);</w:t>
            </w:r>
          </w:p>
          <w:p w14:paraId="45A18D0B" w14:textId="109E03A8" w:rsidR="00B161F3" w:rsidRDefault="00B161F3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插入订单项：</w:t>
            </w:r>
          </w:p>
          <w:p w14:paraId="049ACCD8" w14:textId="77777777" w:rsidR="00B161F3" w:rsidRPr="00B161F3" w:rsidRDefault="00B161F3" w:rsidP="00B161F3">
            <w:pPr>
              <w:shd w:val="clear" w:color="auto" w:fill="F5F5F5"/>
              <w:spacing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INSERT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 </w:t>
            </w: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INTO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 </w:t>
            </w:r>
            <w:proofErr w:type="spellStart"/>
            <w:proofErr w:type="gram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ticketitems</w:t>
            </w:r>
            <w:proofErr w:type="spell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(</w:t>
            </w:r>
            <w:proofErr w:type="gram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id, </w:t>
            </w:r>
            <w:proofErr w:type="spell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ticketid</w:t>
            </w:r>
            <w:proofErr w:type="spell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 </w:t>
            </w:r>
            <w:proofErr w:type="spellStart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bookinfoid</w:t>
            </w:r>
            <w:proofErr w:type="spellEnd"/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, </w:t>
            </w:r>
            <w:r w:rsidRPr="00B161F3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count</w:t>
            </w:r>
            <w:r w:rsidRPr="00B161F3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) </w:t>
            </w:r>
            <w:r w:rsidRPr="00B161F3">
              <w:rPr>
                <w:rFonts w:ascii="Consolas" w:eastAsia="宋体" w:hAnsi="Consolas" w:cs="宋体"/>
                <w:color w:val="4B69C6"/>
                <w:sz w:val="21"/>
                <w:szCs w:val="21"/>
              </w:rPr>
              <w:t>VALUES</w:t>
            </w:r>
          </w:p>
          <w:p w14:paraId="18FEFFD4" w14:textId="620483BF" w:rsidR="00B161F3" w:rsidRDefault="00B161F3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（@id</w:t>
            </w:r>
            <w:r>
              <w:t>, @</w:t>
            </w:r>
            <w:proofErr w:type="spellStart"/>
            <w:r>
              <w:t>ticketid</w:t>
            </w:r>
            <w:proofErr w:type="spellEnd"/>
            <w:r>
              <w:t>, @</w:t>
            </w:r>
            <w:proofErr w:type="spellStart"/>
            <w:r>
              <w:t>bookinfoid</w:t>
            </w:r>
            <w:proofErr w:type="spellEnd"/>
            <w:r>
              <w:t>, @count</w:t>
            </w:r>
            <w:r>
              <w:rPr>
                <w:rFonts w:hint="eastAsia"/>
              </w:rPr>
              <w:t>）</w:t>
            </w:r>
          </w:p>
          <w:p w14:paraId="05B2C2B3" w14:textId="44AD9D84" w:rsidR="00B161F3" w:rsidRDefault="00B161F3" w:rsidP="00BA2563">
            <w:pPr>
              <w:tabs>
                <w:tab w:val="left" w:pos="7452"/>
              </w:tabs>
            </w:pPr>
            <w:r>
              <w:t>2.4.2</w:t>
            </w:r>
            <w:r>
              <w:rPr>
                <w:rFonts w:hint="eastAsia"/>
              </w:rPr>
              <w:t>、查询：</w:t>
            </w:r>
          </w:p>
          <w:p w14:paraId="53809C1B" w14:textId="11AB2081" w:rsidR="00B161F3" w:rsidRDefault="00B161F3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搜索书籍：</w:t>
            </w:r>
          </w:p>
          <w:p w14:paraId="6FC1DEDE" w14:textId="77777777" w:rsidR="00B161F3" w:rsidRPr="00B161F3" w:rsidRDefault="00B161F3" w:rsidP="00B161F3">
            <w:pPr>
              <w:shd w:val="clear" w:color="auto" w:fill="F5F5F5"/>
              <w:spacing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 select </w:t>
            </w:r>
            <w:proofErr w:type="spellStart"/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isbn</w:t>
            </w:r>
            <w:proofErr w:type="spellEnd"/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, title, author, description, price from </w:t>
            </w:r>
            <w:proofErr w:type="spellStart"/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bookinfos</w:t>
            </w:r>
            <w:proofErr w:type="spellEnd"/>
          </w:p>
          <w:p w14:paraId="7B8FCD4A" w14:textId="754DBDAD" w:rsidR="00B161F3" w:rsidRPr="00B161F3" w:rsidRDefault="00B161F3" w:rsidP="00B161F3">
            <w:pPr>
              <w:shd w:val="clear" w:color="auto" w:fill="F5F5F5"/>
              <w:spacing w:line="285" w:lineRule="atLeast"/>
              <w:ind w:firstLineChars="900" w:firstLine="1890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where </w:t>
            </w:r>
            <w:proofErr w:type="spellStart"/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isbn</w:t>
            </w:r>
            <w:proofErr w:type="spellEnd"/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 like @q</w:t>
            </w:r>
          </w:p>
          <w:p w14:paraId="56C381FF" w14:textId="1AA98B32" w:rsidR="00B161F3" w:rsidRPr="00B161F3" w:rsidRDefault="00B161F3" w:rsidP="00B161F3">
            <w:pPr>
              <w:shd w:val="clear" w:color="auto" w:fill="F5F5F5"/>
              <w:spacing w:line="285" w:lineRule="atLeast"/>
              <w:ind w:firstLineChars="900" w:firstLine="1890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or title like @q</w:t>
            </w:r>
          </w:p>
          <w:p w14:paraId="255F060E" w14:textId="5387C551" w:rsidR="00B161F3" w:rsidRPr="00B161F3" w:rsidRDefault="00B161F3" w:rsidP="00B161F3">
            <w:pPr>
              <w:shd w:val="clear" w:color="auto" w:fill="F5F5F5"/>
              <w:spacing w:line="285" w:lineRule="atLeast"/>
              <w:ind w:firstLineChars="900" w:firstLine="1890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or author like @q </w:t>
            </w:r>
          </w:p>
          <w:p w14:paraId="49780893" w14:textId="0649AD3E" w:rsidR="00B161F3" w:rsidRPr="00B161F3" w:rsidRDefault="00B161F3" w:rsidP="00B161F3">
            <w:pPr>
              <w:shd w:val="clear" w:color="auto" w:fill="F5F5F5"/>
              <w:spacing w:line="285" w:lineRule="atLeast"/>
              <w:ind w:firstLineChars="900" w:firstLine="1890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or description like @q collate </w:t>
            </w:r>
            <w:proofErr w:type="spellStart"/>
            <w:r w:rsidRPr="00B161F3">
              <w:rPr>
                <w:rFonts w:ascii="Consolas" w:eastAsia="宋体" w:hAnsi="Consolas" w:cs="宋体"/>
                <w:color w:val="448C27"/>
                <w:sz w:val="21"/>
                <w:szCs w:val="21"/>
              </w:rPr>
              <w:t>nocase</w:t>
            </w:r>
            <w:proofErr w:type="spellEnd"/>
          </w:p>
          <w:p w14:paraId="36C359E1" w14:textId="1919E2A4" w:rsidR="00E23587" w:rsidRDefault="00E23587" w:rsidP="00E23587">
            <w:pPr>
              <w:tabs>
                <w:tab w:val="left" w:pos="7452"/>
              </w:tabs>
            </w:pPr>
            <w:r>
              <w:rPr>
                <w:rFonts w:hint="eastAsia"/>
              </w:rPr>
              <w:t>模糊搜索所有可能</w:t>
            </w:r>
            <w:r w:rsidR="00F23989">
              <w:rPr>
                <w:rFonts w:hint="eastAsia"/>
              </w:rPr>
              <w:t>匹配</w:t>
            </w:r>
            <w:r>
              <w:rPr>
                <w:rFonts w:hint="eastAsia"/>
              </w:rPr>
              <w:t>的书籍；</w:t>
            </w:r>
          </w:p>
          <w:p w14:paraId="004B343D" w14:textId="77777777" w:rsidR="00E23587" w:rsidRDefault="00E23587" w:rsidP="00E23587">
            <w:pPr>
              <w:tabs>
                <w:tab w:val="left" w:pos="7452"/>
              </w:tabs>
            </w:pPr>
          </w:p>
          <w:p w14:paraId="080E5134" w14:textId="6E0E0C28" w:rsidR="00E23587" w:rsidRPr="00E23587" w:rsidRDefault="00E23587" w:rsidP="00E23587">
            <w:pPr>
              <w:tabs>
                <w:tab w:val="left" w:pos="7452"/>
              </w:tabs>
            </w:pPr>
            <w:r>
              <w:rPr>
                <w:rFonts w:hint="eastAsia"/>
              </w:rPr>
              <w:t>搜索订单：</w:t>
            </w:r>
            <w:r>
              <w:br/>
            </w: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select * from tickets</w:t>
            </w:r>
          </w:p>
          <w:p w14:paraId="284DED3E" w14:textId="77777777" w:rsidR="00E23587" w:rsidRPr="00E23587" w:rsidRDefault="00E23587" w:rsidP="00E23587">
            <w:pPr>
              <w:shd w:val="clear" w:color="auto" w:fill="F5F5F5"/>
              <w:spacing w:line="195" w:lineRule="atLeast"/>
              <w:rPr>
                <w:rFonts w:ascii="Consolas" w:eastAsia="宋体" w:hAnsi="Consolas" w:cs="宋体"/>
                <w:color w:val="333333"/>
                <w:sz w:val="15"/>
                <w:szCs w:val="15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where </w:t>
            </w:r>
            <w:proofErr w:type="spell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userid</w:t>
            </w:r>
            <w:proofErr w:type="spell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= (</w:t>
            </w:r>
          </w:p>
          <w:p w14:paraId="50932396" w14:textId="77777777" w:rsidR="00E23587" w:rsidRPr="00E23587" w:rsidRDefault="00E23587" w:rsidP="00E23587">
            <w:pPr>
              <w:shd w:val="clear" w:color="auto" w:fill="F5F5F5"/>
              <w:spacing w:line="195" w:lineRule="atLeast"/>
              <w:rPr>
                <w:rFonts w:ascii="Consolas" w:eastAsia="宋体" w:hAnsi="Consolas" w:cs="宋体"/>
                <w:color w:val="333333"/>
                <w:sz w:val="15"/>
                <w:szCs w:val="15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    select id from users</w:t>
            </w:r>
          </w:p>
          <w:p w14:paraId="37C916F2" w14:textId="77777777" w:rsidR="00E23587" w:rsidRPr="00E23587" w:rsidRDefault="00E23587" w:rsidP="00E23587">
            <w:pPr>
              <w:shd w:val="clear" w:color="auto" w:fill="F5F5F5"/>
              <w:spacing w:line="195" w:lineRule="atLeast"/>
              <w:rPr>
                <w:rFonts w:ascii="Consolas" w:eastAsia="宋体" w:hAnsi="Consolas" w:cs="宋体"/>
                <w:color w:val="333333"/>
                <w:sz w:val="15"/>
                <w:szCs w:val="15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    where name </w:t>
            </w:r>
            <w:proofErr w:type="gram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= ?</w:t>
            </w:r>
            <w:proofErr w:type="gram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)</w:t>
            </w:r>
          </w:p>
          <w:p w14:paraId="2BA982B0" w14:textId="18561576" w:rsidR="00E23587" w:rsidRPr="00E23587" w:rsidRDefault="00E23587" w:rsidP="00E23587">
            <w:pPr>
              <w:shd w:val="clear" w:color="auto" w:fill="F5F5F5"/>
              <w:spacing w:line="195" w:lineRule="atLeast"/>
              <w:ind w:firstLine="330"/>
              <w:rPr>
                <w:rFonts w:ascii="Consolas" w:eastAsia="宋体" w:hAnsi="Consolas" w:cs="宋体"/>
                <w:color w:val="448C27"/>
                <w:sz w:val="15"/>
                <w:szCs w:val="15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order by id desc</w:t>
            </w:r>
          </w:p>
          <w:p w14:paraId="2F86776E" w14:textId="5BB9995C" w:rsidR="00B161F3" w:rsidRDefault="00E23587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通过用户名得到用户id，然后搜索订单；</w:t>
            </w:r>
          </w:p>
          <w:p w14:paraId="7A3D3350" w14:textId="18E67C8D" w:rsidR="00E23587" w:rsidRDefault="00E23587" w:rsidP="00BA2563">
            <w:pPr>
              <w:tabs>
                <w:tab w:val="left" w:pos="7452"/>
              </w:tabs>
            </w:pPr>
          </w:p>
          <w:p w14:paraId="5D44E3B2" w14:textId="09AEE894" w:rsidR="00E23587" w:rsidRDefault="00E23587" w:rsidP="00BA2563">
            <w:pPr>
              <w:tabs>
                <w:tab w:val="left" w:pos="7452"/>
              </w:tabs>
            </w:pPr>
            <w:r>
              <w:rPr>
                <w:rFonts w:hint="eastAsia"/>
              </w:rPr>
              <w:t>搜索订单条目</w:t>
            </w:r>
          </w:p>
          <w:p w14:paraId="2F02D5D9" w14:textId="77777777" w:rsidR="00E23587" w:rsidRPr="00E23587" w:rsidRDefault="00E23587" w:rsidP="00E23587">
            <w:pPr>
              <w:shd w:val="clear" w:color="auto" w:fill="F5F5F5"/>
              <w:spacing w:line="195" w:lineRule="atLeast"/>
              <w:rPr>
                <w:rFonts w:ascii="Consolas" w:eastAsia="宋体" w:hAnsi="Consolas" w:cs="宋体"/>
                <w:color w:val="333333"/>
                <w:sz w:val="15"/>
                <w:szCs w:val="15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    select </w:t>
            </w:r>
            <w:proofErr w:type="spellStart"/>
            <w:proofErr w:type="gram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b.title</w:t>
            </w:r>
            <w:proofErr w:type="spellEnd"/>
            <w:proofErr w:type="gram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, </w:t>
            </w:r>
            <w:proofErr w:type="spell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b.isbn</w:t>
            </w:r>
            <w:proofErr w:type="spell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, </w:t>
            </w:r>
            <w:proofErr w:type="spell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i.count</w:t>
            </w:r>
            <w:proofErr w:type="spell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from </w:t>
            </w:r>
            <w:proofErr w:type="spell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ticketitems</w:t>
            </w:r>
            <w:proofErr w:type="spell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as </w:t>
            </w:r>
            <w:proofErr w:type="spell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i</w:t>
            </w:r>
            <w:proofErr w:type="spellEnd"/>
          </w:p>
          <w:p w14:paraId="1AD2A719" w14:textId="77777777" w:rsidR="00E23587" w:rsidRPr="00E23587" w:rsidRDefault="00E23587" w:rsidP="00E23587">
            <w:pPr>
              <w:shd w:val="clear" w:color="auto" w:fill="F5F5F5"/>
              <w:spacing w:line="195" w:lineRule="atLeast"/>
              <w:rPr>
                <w:rFonts w:ascii="Consolas" w:eastAsia="宋体" w:hAnsi="Consolas" w:cs="宋体"/>
                <w:color w:val="333333"/>
                <w:sz w:val="15"/>
                <w:szCs w:val="15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    inner join </w:t>
            </w:r>
            <w:proofErr w:type="spell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bookinfos</w:t>
            </w:r>
            <w:proofErr w:type="spell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as b on b.id = </w:t>
            </w:r>
            <w:proofErr w:type="spellStart"/>
            <w:proofErr w:type="gram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i.bookinfoid</w:t>
            </w:r>
            <w:proofErr w:type="spellEnd"/>
            <w:proofErr w:type="gramEnd"/>
          </w:p>
          <w:p w14:paraId="1E612594" w14:textId="77777777" w:rsidR="00E23587" w:rsidRPr="00E23587" w:rsidRDefault="00E23587" w:rsidP="00E23587">
            <w:pPr>
              <w:shd w:val="clear" w:color="auto" w:fill="F5F5F5"/>
              <w:spacing w:line="195" w:lineRule="atLeast"/>
              <w:rPr>
                <w:rFonts w:ascii="Consolas" w:eastAsia="宋体" w:hAnsi="Consolas" w:cs="宋体"/>
                <w:color w:val="333333"/>
                <w:sz w:val="15"/>
                <w:szCs w:val="15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    where </w:t>
            </w:r>
            <w:proofErr w:type="spellStart"/>
            <w:proofErr w:type="gram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i.ticketid</w:t>
            </w:r>
            <w:proofErr w:type="spellEnd"/>
            <w:proofErr w:type="gramEnd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= ?</w:t>
            </w:r>
          </w:p>
          <w:p w14:paraId="0FEB5AC9" w14:textId="77777777" w:rsidR="00E23587" w:rsidRPr="000662BA" w:rsidRDefault="00E23587" w:rsidP="00E23587">
            <w:pPr>
              <w:shd w:val="clear" w:color="auto" w:fill="F5F5F5"/>
              <w:spacing w:line="195" w:lineRule="atLeast"/>
              <w:rPr>
                <w:rFonts w:ascii="Consolas" w:eastAsia="宋体" w:hAnsi="Consolas" w:cs="宋体"/>
                <w:color w:val="333333"/>
                <w:sz w:val="20"/>
                <w:szCs w:val="20"/>
              </w:rPr>
            </w:pPr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        order by i.id </w:t>
            </w:r>
            <w:proofErr w:type="spellStart"/>
            <w:r w:rsidRPr="00E23587">
              <w:rPr>
                <w:rFonts w:ascii="Consolas" w:eastAsia="宋体" w:hAnsi="Consolas" w:cs="宋体"/>
                <w:color w:val="448C27"/>
                <w:sz w:val="15"/>
                <w:szCs w:val="15"/>
              </w:rPr>
              <w:t>asc</w:t>
            </w:r>
            <w:proofErr w:type="spellEnd"/>
          </w:p>
          <w:p w14:paraId="6CED69F7" w14:textId="7436DB59" w:rsidR="00B161F3" w:rsidRPr="00B463F7" w:rsidRDefault="00E23587" w:rsidP="00BA2563">
            <w:pPr>
              <w:tabs>
                <w:tab w:val="left" w:pos="7452"/>
              </w:tabs>
              <w:rPr>
                <w:rFonts w:hint="eastAsia"/>
              </w:rPr>
            </w:pPr>
            <w:r>
              <w:rPr>
                <w:rFonts w:hint="eastAsia"/>
              </w:rPr>
              <w:t>通过订单条目序号展示该条目，包括书的名字，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>编号，序号；</w:t>
            </w:r>
          </w:p>
        </w:tc>
      </w:tr>
      <w:tr w:rsidR="001573BA" w14:paraId="7882B930" w14:textId="77777777" w:rsidTr="001573BA">
        <w:trPr>
          <w:trHeight w:val="1271"/>
        </w:trPr>
        <w:tc>
          <w:tcPr>
            <w:tcW w:w="11328" w:type="dxa"/>
            <w:gridSpan w:val="2"/>
            <w:shd w:val="clear" w:color="auto" w:fill="EACEB7" w:themeFill="accent2"/>
            <w:vAlign w:val="center"/>
          </w:tcPr>
          <w:p w14:paraId="20730B3C" w14:textId="39748D7B" w:rsidR="001573BA" w:rsidRPr="001573BA" w:rsidRDefault="001573BA" w:rsidP="001573BA">
            <w:pPr>
              <w:jc w:val="center"/>
              <w:rPr>
                <w:rFonts w:hint="eastAsia"/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1573BA">
              <w:rPr>
                <w:rFonts w:hint="eastAsia"/>
                <w:b/>
                <w:i/>
                <w:outline/>
                <w:noProof/>
                <w:color w:val="EACEB7" w:themeColor="accent2"/>
                <w:sz w:val="7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3、软件设计与实现</w:t>
            </w:r>
          </w:p>
        </w:tc>
      </w:tr>
      <w:tr w:rsidR="00334FEC" w:rsidRPr="00E95820" w14:paraId="649F84F7" w14:textId="77777777" w:rsidTr="00B65CB8">
        <w:trPr>
          <w:trHeight w:val="6603"/>
        </w:trPr>
        <w:tc>
          <w:tcPr>
            <w:tcW w:w="2263" w:type="dxa"/>
            <w:shd w:val="clear" w:color="auto" w:fill="EACEB7" w:themeFill="accent2"/>
            <w:vAlign w:val="center"/>
          </w:tcPr>
          <w:p w14:paraId="4A074FB6" w14:textId="4A850642" w:rsidR="00334FEC" w:rsidRPr="00B65CB8" w:rsidRDefault="00B10F59" w:rsidP="00B65CB8">
            <w:pPr>
              <w:tabs>
                <w:tab w:val="left" w:pos="7452"/>
              </w:tabs>
              <w:jc w:val="center"/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B65CB8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3</w:t>
            </w:r>
            <w:r w:rsidR="00200579" w:rsidRPr="00B65CB8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</w:t>
            </w:r>
            <w:r w:rsidRPr="00B65CB8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1</w:t>
            </w:r>
            <w:r w:rsidR="00200579" w:rsidRPr="00B65CB8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</w:t>
            </w:r>
            <w:r w:rsidRPr="00B65CB8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软件架构</w:t>
            </w:r>
          </w:p>
        </w:tc>
        <w:tc>
          <w:tcPr>
            <w:tcW w:w="9065" w:type="dxa"/>
            <w:shd w:val="clear" w:color="auto" w:fill="C6D1E1" w:themeFill="accent3" w:themeFillTint="66"/>
          </w:tcPr>
          <w:p w14:paraId="0EDAD53A" w14:textId="77777777" w:rsidR="00334FEC" w:rsidRPr="006F10D3" w:rsidRDefault="00200579" w:rsidP="00BA2563">
            <w:pPr>
              <w:tabs>
                <w:tab w:val="left" w:pos="7452"/>
              </w:tabs>
              <w:rPr>
                <w:color w:val="A1622F" w:themeColor="accent2" w:themeShade="80"/>
                <w:sz w:val="28"/>
              </w:rPr>
            </w:pPr>
            <w:r w:rsidRPr="006F10D3">
              <w:rPr>
                <w:rFonts w:hint="eastAsia"/>
                <w:color w:val="A1622F" w:themeColor="accent2" w:themeShade="80"/>
                <w:sz w:val="28"/>
              </w:rPr>
              <w:t>网站采用了经典的M</w:t>
            </w:r>
            <w:r w:rsidRPr="006F10D3">
              <w:rPr>
                <w:color w:val="A1622F" w:themeColor="accent2" w:themeShade="80"/>
                <w:sz w:val="28"/>
              </w:rPr>
              <w:t>VC</w:t>
            </w:r>
            <w:r w:rsidR="005106FD" w:rsidRPr="006F10D3">
              <w:rPr>
                <w:rFonts w:hint="eastAsia"/>
                <w:color w:val="A1622F" w:themeColor="accent2" w:themeShade="80"/>
                <w:sz w:val="28"/>
              </w:rPr>
              <w:t>，三层BS架构，M为</w:t>
            </w:r>
            <w:r w:rsidR="00E95820" w:rsidRPr="006F10D3">
              <w:rPr>
                <w:color w:val="A1622F" w:themeColor="accent2" w:themeShade="80"/>
                <w:sz w:val="28"/>
              </w:rPr>
              <w:t>Model</w:t>
            </w:r>
            <w:r w:rsidR="00E95820" w:rsidRPr="006F10D3">
              <w:rPr>
                <w:rFonts w:hint="eastAsia"/>
                <w:color w:val="A1622F" w:themeColor="accent2" w:themeShade="80"/>
                <w:sz w:val="28"/>
              </w:rPr>
              <w:t>，</w:t>
            </w:r>
            <w:r w:rsidR="005106FD" w:rsidRPr="006F10D3">
              <w:rPr>
                <w:rFonts w:hint="eastAsia"/>
                <w:color w:val="A1622F" w:themeColor="accent2" w:themeShade="80"/>
                <w:sz w:val="28"/>
              </w:rPr>
              <w:t>V为View，，C为contro</w:t>
            </w:r>
            <w:r w:rsidR="00804CCA" w:rsidRPr="006F10D3">
              <w:rPr>
                <w:color w:val="A1622F" w:themeColor="accent2" w:themeShade="80"/>
                <w:sz w:val="28"/>
              </w:rPr>
              <w:t>ller</w:t>
            </w:r>
          </w:p>
          <w:p w14:paraId="68D3B10F" w14:textId="77777777" w:rsidR="00804CCA" w:rsidRDefault="00804CCA" w:rsidP="00804CCA">
            <w:pPr>
              <w:pStyle w:val="a2"/>
              <w:numPr>
                <w:ilvl w:val="0"/>
                <w:numId w:val="24"/>
              </w:numPr>
              <w:tabs>
                <w:tab w:val="left" w:pos="7452"/>
              </w:tabs>
            </w:pPr>
            <w:r>
              <w:rPr>
                <w:rFonts w:hint="eastAsia"/>
              </w:rPr>
              <w:t>M</w:t>
            </w:r>
            <w:r w:rsidR="000662BA">
              <w:t>odel(</w:t>
            </w:r>
            <w:r w:rsidR="000662BA">
              <w:rPr>
                <w:rFonts w:hint="eastAsia"/>
              </w:rPr>
              <w:t>模型</w:t>
            </w:r>
            <w:r w:rsidR="000662BA">
              <w:t>)</w:t>
            </w:r>
            <w:r w:rsidR="000662BA">
              <w:rPr>
                <w:rFonts w:hint="eastAsia"/>
              </w:rPr>
              <w:t>，-</w:t>
            </w:r>
            <w:r w:rsidR="000662BA" w:rsidRPr="006F10D3">
              <w:rPr>
                <w:rFonts w:hint="eastAsia"/>
                <w:color w:val="666666" w:themeColor="background2"/>
                <w:sz w:val="24"/>
              </w:rPr>
              <w:t>模型代表一个</w:t>
            </w:r>
            <w:r w:rsidR="00392B15" w:rsidRPr="006F10D3">
              <w:rPr>
                <w:rFonts w:hint="eastAsia"/>
                <w:color w:val="666666" w:themeColor="background2"/>
                <w:sz w:val="24"/>
              </w:rPr>
              <w:t>存取数据的对象，它可以带有逻辑，在数据变化时实时更新</w:t>
            </w:r>
            <w:r w:rsidR="00392B15">
              <w:rPr>
                <w:rFonts w:hint="eastAsia"/>
              </w:rPr>
              <w:t>；</w:t>
            </w:r>
          </w:p>
          <w:p w14:paraId="09C83109" w14:textId="77777777" w:rsidR="00392B15" w:rsidRDefault="00DC36D4" w:rsidP="00317F30">
            <w:pPr>
              <w:pStyle w:val="a2"/>
              <w:numPr>
                <w:ilvl w:val="0"/>
                <w:numId w:val="24"/>
              </w:numPr>
              <w:tabs>
                <w:tab w:val="left" w:pos="7452"/>
              </w:tabs>
            </w:pPr>
            <w:r>
              <w:rPr>
                <w:rFonts w:hint="eastAsia"/>
              </w:rPr>
              <w:t>View(视图</w:t>
            </w:r>
            <w:r w:rsidR="00317F30">
              <w:rPr>
                <w:rFonts w:hint="eastAsia"/>
              </w:rPr>
              <w:t>)</w:t>
            </w:r>
            <w:r w:rsidR="007A3A86">
              <w:t xml:space="preserve">  -</w:t>
            </w:r>
            <w:r w:rsidR="007A3A86" w:rsidRPr="006F10D3">
              <w:rPr>
                <w:rFonts w:hint="eastAsia"/>
                <w:color w:val="666666" w:themeColor="background2"/>
                <w:sz w:val="24"/>
              </w:rPr>
              <w:t>视图代表模型包含的数据可视化；</w:t>
            </w:r>
          </w:p>
          <w:p w14:paraId="6F645FCC" w14:textId="3A842AF5" w:rsidR="007A3A86" w:rsidRPr="006F10D3" w:rsidRDefault="007A3A86" w:rsidP="00317F30">
            <w:pPr>
              <w:pStyle w:val="a2"/>
              <w:numPr>
                <w:ilvl w:val="0"/>
                <w:numId w:val="24"/>
              </w:numPr>
              <w:tabs>
                <w:tab w:val="left" w:pos="7452"/>
              </w:tabs>
              <w:rPr>
                <w:color w:val="666666" w:themeColor="background2"/>
                <w:sz w:val="24"/>
              </w:rPr>
            </w:pPr>
            <w:r>
              <w:rPr>
                <w:rFonts w:hint="eastAsia"/>
              </w:rPr>
              <w:t>Controller(控制器</w:t>
            </w:r>
            <w:r>
              <w:t>)  -</w:t>
            </w:r>
            <w:r w:rsidRPr="006F10D3">
              <w:rPr>
                <w:rFonts w:hint="eastAsia"/>
                <w:color w:val="666666" w:themeColor="background2"/>
                <w:sz w:val="24"/>
              </w:rPr>
              <w:t>控制器作用于模型和视图上。他控制数据流向模型对象，</w:t>
            </w:r>
            <w:r w:rsidR="00B90403" w:rsidRPr="006F10D3">
              <w:rPr>
                <w:rFonts w:hint="eastAsia"/>
                <w:color w:val="666666" w:themeColor="background2"/>
                <w:sz w:val="24"/>
              </w:rPr>
              <w:t>并在数据变化时实时更新视图，它使视图与模型分开</w:t>
            </w:r>
            <w:r w:rsidR="006F10D3">
              <w:rPr>
                <w:rFonts w:hint="eastAsia"/>
                <w:color w:val="666666" w:themeColor="background2"/>
                <w:sz w:val="24"/>
              </w:rPr>
              <w:t>；</w:t>
            </w:r>
          </w:p>
          <w:p w14:paraId="656495AF" w14:textId="77777777" w:rsidR="006F10D3" w:rsidRDefault="006F10D3" w:rsidP="006F10D3">
            <w:pPr>
              <w:pStyle w:val="a2"/>
              <w:numPr>
                <w:ilvl w:val="0"/>
                <w:numId w:val="0"/>
              </w:numPr>
              <w:tabs>
                <w:tab w:val="left" w:pos="7452"/>
              </w:tabs>
              <w:ind w:left="420"/>
              <w:rPr>
                <w:rFonts w:hint="eastAsia"/>
              </w:rPr>
            </w:pPr>
          </w:p>
          <w:p w14:paraId="1589DAE7" w14:textId="125906AF" w:rsidR="00B90403" w:rsidRDefault="006F10D3" w:rsidP="006F10D3">
            <w:pPr>
              <w:tabs>
                <w:tab w:val="left" w:pos="7452"/>
              </w:tabs>
              <w:ind w:firstLineChars="300" w:firstLine="540"/>
              <w:rPr>
                <w:rFonts w:hint="eastAsia"/>
              </w:rPr>
            </w:pPr>
            <w:r w:rsidRPr="006F10D3">
              <w:drawing>
                <wp:inline distT="0" distB="0" distL="0" distR="0" wp14:anchorId="7C6210B5" wp14:editId="75D9145D">
                  <wp:extent cx="4870939" cy="2046026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580" cy="204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FEC" w14:paraId="397348D5" w14:textId="77777777" w:rsidTr="007E1EA5">
        <w:trPr>
          <w:trHeight w:val="2755"/>
        </w:trPr>
        <w:tc>
          <w:tcPr>
            <w:tcW w:w="2263" w:type="dxa"/>
            <w:shd w:val="clear" w:color="auto" w:fill="EACEB7" w:themeFill="accent2"/>
            <w:vAlign w:val="center"/>
          </w:tcPr>
          <w:p w14:paraId="56BCE8A5" w14:textId="5462E38D" w:rsidR="00334FEC" w:rsidRPr="00F35128" w:rsidRDefault="00F35128" w:rsidP="00F35128">
            <w:pPr>
              <w:tabs>
                <w:tab w:val="left" w:pos="7452"/>
              </w:tabs>
              <w:jc w:val="center"/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  <w:r w:rsidRPr="00F35128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lastRenderedPageBreak/>
              <w:t>3</w:t>
            </w:r>
            <w:r w:rsidRPr="00F35128">
              <w:rPr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.2</w:t>
            </w:r>
            <w:r w:rsidRPr="00F35128">
              <w:rPr>
                <w:rFonts w:hint="eastAsia"/>
                <w:b/>
                <w:noProof/>
                <w:color w:val="70AD47"/>
                <w:spacing w:val="10"/>
                <w:sz w:val="24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、模块说明</w:t>
            </w:r>
          </w:p>
        </w:tc>
        <w:tc>
          <w:tcPr>
            <w:tcW w:w="9065" w:type="dxa"/>
            <w:shd w:val="clear" w:color="auto" w:fill="C6D1E1" w:themeFill="accent3" w:themeFillTint="66"/>
          </w:tcPr>
          <w:p w14:paraId="764F570B" w14:textId="55D8DBA2" w:rsidR="00396103" w:rsidRPr="00396103" w:rsidRDefault="00396103" w:rsidP="00BA2563">
            <w:pPr>
              <w:tabs>
                <w:tab w:val="left" w:pos="7452"/>
              </w:tabs>
              <w:rPr>
                <w:sz w:val="44"/>
              </w:rPr>
            </w:pPr>
            <w:r>
              <w:rPr>
                <w:rFonts w:hint="eastAsia"/>
                <w:sz w:val="44"/>
              </w:rPr>
              <w:t>Model：</w:t>
            </w:r>
          </w:p>
          <w:p w14:paraId="7AB3E8BD" w14:textId="7B6EADBD" w:rsidR="00396103" w:rsidRDefault="007D7BB2" w:rsidP="00BA2563">
            <w:pPr>
              <w:tabs>
                <w:tab w:val="left" w:pos="7452"/>
              </w:tabs>
            </w:pPr>
            <w:r w:rsidRPr="00396103">
              <w:drawing>
                <wp:anchor distT="0" distB="0" distL="114300" distR="114300" simplePos="0" relativeHeight="251664383" behindDoc="1" locked="0" layoutInCell="1" allowOverlap="1" wp14:anchorId="6D2B7361" wp14:editId="49AC26D1">
                  <wp:simplePos x="0" y="0"/>
                  <wp:positionH relativeFrom="column">
                    <wp:posOffset>14743</wp:posOffset>
                  </wp:positionH>
                  <wp:positionV relativeFrom="paragraph">
                    <wp:posOffset>41910</wp:posOffset>
                  </wp:positionV>
                  <wp:extent cx="3027680" cy="2082165"/>
                  <wp:effectExtent l="0" t="0" r="1270" b="0"/>
                  <wp:wrapTight wrapText="bothSides">
                    <wp:wrapPolygon edited="0">
                      <wp:start x="0" y="0"/>
                      <wp:lineTo x="0" y="21343"/>
                      <wp:lineTo x="21473" y="21343"/>
                      <wp:lineTo x="21473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80" cy="208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520CCF" w14:textId="0F3AADD0" w:rsidR="00334FEC" w:rsidRPr="007D7BB2" w:rsidRDefault="0089546E" w:rsidP="007D7BB2">
            <w:pPr>
              <w:tabs>
                <w:tab w:val="left" w:pos="7452"/>
              </w:tabs>
              <w:rPr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755C68" w:rsidRPr="007D7BB2">
              <w:rPr>
                <w:rFonts w:hint="eastAsia"/>
                <w:color w:val="92D050"/>
                <w:sz w:val="40"/>
              </w:rPr>
              <w:t>schema</w:t>
            </w:r>
            <w:r w:rsidR="002A72C1" w:rsidRPr="007D7BB2">
              <w:rPr>
                <w:rFonts w:hint="eastAsia"/>
                <w:color w:val="92D050"/>
                <w:sz w:val="40"/>
              </w:rPr>
              <w:t>：</w:t>
            </w:r>
            <w:r w:rsidR="00755C68" w:rsidRPr="007D7BB2">
              <w:rPr>
                <w:rFonts w:hint="eastAsia"/>
                <w:sz w:val="28"/>
              </w:rPr>
              <w:t>用来建</w:t>
            </w:r>
            <w:r w:rsidR="00467A95" w:rsidRPr="007D7BB2">
              <w:rPr>
                <w:rFonts w:hint="eastAsia"/>
                <w:sz w:val="28"/>
              </w:rPr>
              <w:t>数据库</w:t>
            </w:r>
          </w:p>
          <w:p w14:paraId="23C35F86" w14:textId="592AD0D7" w:rsidR="00755C68" w:rsidRDefault="0089546E" w:rsidP="00BA2563">
            <w:pPr>
              <w:tabs>
                <w:tab w:val="left" w:pos="7452"/>
              </w:tabs>
              <w:rPr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755C68" w:rsidRPr="00467A95">
              <w:rPr>
                <w:rFonts w:hint="eastAsia"/>
                <w:color w:val="92D050"/>
                <w:sz w:val="40"/>
              </w:rPr>
              <w:t>seed</w:t>
            </w:r>
            <w:r w:rsidR="007D7BB2">
              <w:rPr>
                <w:rFonts w:hint="eastAsia"/>
                <w:color w:val="92D050"/>
                <w:sz w:val="40"/>
              </w:rPr>
              <w:t>：</w:t>
            </w:r>
            <w:r w:rsidR="00755C68">
              <w:rPr>
                <w:rFonts w:hint="eastAsia"/>
                <w:sz w:val="28"/>
              </w:rPr>
              <w:t>确定</w:t>
            </w:r>
            <w:r w:rsidR="00BB6375">
              <w:rPr>
                <w:rFonts w:hint="eastAsia"/>
                <w:sz w:val="28"/>
              </w:rPr>
              <w:t>对表进行初始化</w:t>
            </w:r>
          </w:p>
          <w:p w14:paraId="46A212B4" w14:textId="5A9A9E7F" w:rsidR="00BB6375" w:rsidRPr="00755C68" w:rsidRDefault="0089546E" w:rsidP="00BA2563">
            <w:pPr>
              <w:tabs>
                <w:tab w:val="left" w:pos="7452"/>
              </w:tabs>
              <w:rPr>
                <w:rFonts w:hint="eastAsia"/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467A95" w:rsidRPr="00467A95">
              <w:rPr>
                <w:rFonts w:hint="eastAsia"/>
                <w:color w:val="92D050"/>
                <w:sz w:val="40"/>
              </w:rPr>
              <w:t>database</w:t>
            </w:r>
            <w:r w:rsidR="007D7BB2">
              <w:rPr>
                <w:rFonts w:hint="eastAsia"/>
                <w:color w:val="92D050"/>
                <w:sz w:val="40"/>
              </w:rPr>
              <w:t>：</w:t>
            </w:r>
            <w:r w:rsidR="00467A95">
              <w:rPr>
                <w:rFonts w:hint="eastAsia"/>
                <w:sz w:val="28"/>
              </w:rPr>
              <w:t>连接数据库</w:t>
            </w:r>
          </w:p>
          <w:p w14:paraId="7656C258" w14:textId="796A9902" w:rsidR="007D7BB2" w:rsidRDefault="007D7BB2" w:rsidP="00467A95">
            <w:pPr>
              <w:rPr>
                <w:rFonts w:hint="eastAsia"/>
              </w:rPr>
            </w:pPr>
          </w:p>
          <w:p w14:paraId="097CE96D" w14:textId="1813AC47" w:rsidR="007D7BB2" w:rsidRDefault="007D7BB2" w:rsidP="00467A95"/>
          <w:p w14:paraId="45C4E3AE" w14:textId="2D5F536B" w:rsidR="007D7BB2" w:rsidRDefault="007D7BB2" w:rsidP="00467A95"/>
          <w:p w14:paraId="3D0FF51B" w14:textId="283AE05B" w:rsidR="007D7BB2" w:rsidRDefault="007D7BB2" w:rsidP="00467A95"/>
          <w:p w14:paraId="75BDCAD6" w14:textId="0D1B7466" w:rsidR="007D7BB2" w:rsidRDefault="007D7BB2" w:rsidP="00467A95"/>
          <w:p w14:paraId="714D1BE2" w14:textId="36339B19" w:rsidR="007D7BB2" w:rsidRDefault="007D7BB2" w:rsidP="00467A95"/>
          <w:p w14:paraId="5E369993" w14:textId="77777777" w:rsidR="002A72C1" w:rsidRDefault="002A72C1" w:rsidP="00467A95">
            <w:pPr>
              <w:rPr>
                <w:rFonts w:hint="eastAsia"/>
              </w:rPr>
            </w:pPr>
          </w:p>
          <w:p w14:paraId="7E77EF7D" w14:textId="346C63ED" w:rsidR="002A72C1" w:rsidRPr="00467A95" w:rsidRDefault="00467A95" w:rsidP="00467A95">
            <w:pPr>
              <w:rPr>
                <w:rFonts w:hint="eastAsia"/>
                <w:sz w:val="36"/>
              </w:rPr>
            </w:pPr>
            <w:r w:rsidRPr="00306BF5">
              <w:rPr>
                <w:rFonts w:hint="eastAsia"/>
                <w:sz w:val="44"/>
              </w:rPr>
              <w:t>View</w:t>
            </w:r>
            <w:r>
              <w:rPr>
                <w:rFonts w:hint="eastAsia"/>
                <w:sz w:val="36"/>
              </w:rPr>
              <w:t>：</w:t>
            </w:r>
          </w:p>
          <w:p w14:paraId="1E693E40" w14:textId="3CC541CE" w:rsidR="00467A95" w:rsidRDefault="002A72C1" w:rsidP="00306BF5">
            <w:pPr>
              <w:rPr>
                <w:rFonts w:hint="eastAsia"/>
              </w:rPr>
            </w:pPr>
            <w:r w:rsidRPr="006B1602">
              <w:drawing>
                <wp:anchor distT="0" distB="0" distL="114300" distR="114300" simplePos="0" relativeHeight="251665407" behindDoc="1" locked="0" layoutInCell="1" allowOverlap="1" wp14:anchorId="09A9D2B8" wp14:editId="0DD34251">
                  <wp:simplePos x="0" y="0"/>
                  <wp:positionH relativeFrom="column">
                    <wp:posOffset>79790</wp:posOffset>
                  </wp:positionH>
                  <wp:positionV relativeFrom="paragraph">
                    <wp:posOffset>74930</wp:posOffset>
                  </wp:positionV>
                  <wp:extent cx="2057400" cy="7555865"/>
                  <wp:effectExtent l="0" t="0" r="0" b="6985"/>
                  <wp:wrapTight wrapText="bothSides">
                    <wp:wrapPolygon edited="0">
                      <wp:start x="0" y="0"/>
                      <wp:lineTo x="0" y="21566"/>
                      <wp:lineTo x="21400" y="21566"/>
                      <wp:lineTo x="21400" y="0"/>
                      <wp:lineTo x="0" y="0"/>
                    </wp:wrapPolygon>
                  </wp:wrapTight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55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FB2658" w14:textId="04474240" w:rsidR="00467A95" w:rsidRDefault="00467A95" w:rsidP="00467A95">
            <w:pPr>
              <w:ind w:firstLineChars="200" w:firstLine="360"/>
            </w:pPr>
          </w:p>
          <w:p w14:paraId="312AC969" w14:textId="73C3B01F" w:rsidR="00467A95" w:rsidRPr="00306BF5" w:rsidRDefault="00306BF5" w:rsidP="00306BF5">
            <w:pPr>
              <w:ind w:firstLineChars="100" w:firstLine="400"/>
              <w:rPr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89546E" w:rsidRPr="000F057F">
              <w:rPr>
                <w:rFonts w:hint="eastAsia"/>
                <w:color w:val="92D050"/>
                <w:sz w:val="40"/>
              </w:rPr>
              <w:t>account</w:t>
            </w:r>
            <w:r w:rsidR="0089546E">
              <w:rPr>
                <w:rFonts w:hint="eastAsia"/>
              </w:rPr>
              <w:t>：</w:t>
            </w:r>
            <w:r w:rsidR="0089546E" w:rsidRPr="00306BF5">
              <w:rPr>
                <w:rFonts w:hint="eastAsia"/>
                <w:sz w:val="28"/>
              </w:rPr>
              <w:t>账户视图</w:t>
            </w:r>
          </w:p>
          <w:p w14:paraId="40D3E14C" w14:textId="224211E5" w:rsidR="0089546E" w:rsidRPr="00306BF5" w:rsidRDefault="0089546E" w:rsidP="00467A95">
            <w:pPr>
              <w:ind w:firstLineChars="200" w:firstLine="360"/>
              <w:rPr>
                <w:sz w:val="28"/>
              </w:rPr>
            </w:pPr>
            <w:r>
              <w:tab/>
            </w:r>
            <w:proofErr w:type="spellStart"/>
            <w:r w:rsidRPr="00306BF5">
              <w:rPr>
                <w:rFonts w:hint="eastAsia"/>
                <w:color w:val="00B050"/>
                <w:sz w:val="32"/>
              </w:rPr>
              <w:t>si</w:t>
            </w:r>
            <w:r w:rsidRPr="00306BF5">
              <w:rPr>
                <w:color w:val="00B050"/>
                <w:sz w:val="32"/>
              </w:rPr>
              <w:t>gnin</w:t>
            </w:r>
            <w:proofErr w:type="spellEnd"/>
            <w:r w:rsidRPr="00306BF5">
              <w:rPr>
                <w:rFonts w:hint="eastAsia"/>
                <w:color w:val="00B050"/>
                <w:sz w:val="24"/>
              </w:rPr>
              <w:t>：</w:t>
            </w:r>
            <w:r w:rsidRPr="00306BF5">
              <w:rPr>
                <w:rFonts w:hint="eastAsia"/>
                <w:sz w:val="28"/>
              </w:rPr>
              <w:t>登录</w:t>
            </w:r>
            <w:r w:rsidR="006E0F7B" w:rsidRPr="00306BF5">
              <w:rPr>
                <w:rFonts w:hint="eastAsia"/>
                <w:sz w:val="28"/>
              </w:rPr>
              <w:t>页面</w:t>
            </w:r>
          </w:p>
          <w:p w14:paraId="446F8AA6" w14:textId="723EC1A4" w:rsidR="006E0F7B" w:rsidRPr="00306BF5" w:rsidRDefault="006E0F7B" w:rsidP="00467A95">
            <w:pPr>
              <w:ind w:firstLineChars="200" w:firstLine="360"/>
              <w:rPr>
                <w:rFonts w:hint="eastAsia"/>
                <w:sz w:val="28"/>
              </w:rPr>
            </w:pPr>
            <w:r>
              <w:tab/>
            </w:r>
            <w:r w:rsidRPr="00306BF5">
              <w:rPr>
                <w:rFonts w:hint="eastAsia"/>
                <w:color w:val="00B050"/>
                <w:sz w:val="32"/>
              </w:rPr>
              <w:t>signup</w:t>
            </w:r>
            <w:r w:rsidRPr="00306BF5">
              <w:rPr>
                <w:rFonts w:hint="eastAsia"/>
                <w:sz w:val="28"/>
              </w:rPr>
              <w:t>：注册页面</w:t>
            </w:r>
          </w:p>
          <w:p w14:paraId="580925BD" w14:textId="56AA5F75" w:rsidR="00467A95" w:rsidRPr="00306BF5" w:rsidRDefault="00306BF5" w:rsidP="00306BF5">
            <w:pPr>
              <w:ind w:firstLineChars="100" w:firstLine="400"/>
              <w:rPr>
                <w:rFonts w:hint="eastAsia"/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6E0F7B" w:rsidRPr="00306BF5">
              <w:rPr>
                <w:rFonts w:hint="eastAsia"/>
                <w:color w:val="92D050"/>
                <w:sz w:val="40"/>
              </w:rPr>
              <w:t>checkout</w:t>
            </w:r>
            <w:r w:rsidR="006E0F7B" w:rsidRPr="00306BF5">
              <w:rPr>
                <w:rFonts w:hint="eastAsia"/>
                <w:sz w:val="28"/>
              </w:rPr>
              <w:t>：</w:t>
            </w:r>
            <w:r w:rsidR="00F21B7A" w:rsidRPr="00306BF5">
              <w:rPr>
                <w:rFonts w:hint="eastAsia"/>
                <w:sz w:val="28"/>
              </w:rPr>
              <w:t>支付视图</w:t>
            </w:r>
          </w:p>
          <w:p w14:paraId="121032AC" w14:textId="1274AF5A" w:rsidR="00467A95" w:rsidRDefault="00467A95" w:rsidP="00467A95">
            <w:pPr>
              <w:ind w:firstLineChars="200" w:firstLine="360"/>
            </w:pPr>
          </w:p>
          <w:p w14:paraId="2177D262" w14:textId="0CCEC668" w:rsidR="00467A95" w:rsidRDefault="00467A95" w:rsidP="00467A95">
            <w:pPr>
              <w:ind w:firstLineChars="200" w:firstLine="360"/>
            </w:pPr>
          </w:p>
          <w:p w14:paraId="739E3E39" w14:textId="18C604A0" w:rsidR="00467A95" w:rsidRDefault="00467A95" w:rsidP="00467A95">
            <w:pPr>
              <w:ind w:firstLineChars="200" w:firstLine="360"/>
            </w:pPr>
          </w:p>
          <w:p w14:paraId="7FAC2199" w14:textId="0991E29F" w:rsidR="00467A95" w:rsidRDefault="00467A95" w:rsidP="00467A95">
            <w:pPr>
              <w:ind w:firstLineChars="200" w:firstLine="360"/>
            </w:pPr>
          </w:p>
          <w:p w14:paraId="7EC2041C" w14:textId="7424AFAA" w:rsidR="00467A95" w:rsidRDefault="00467A95" w:rsidP="00306BF5">
            <w:pPr>
              <w:rPr>
                <w:rFonts w:hint="eastAsia"/>
              </w:rPr>
            </w:pPr>
          </w:p>
          <w:p w14:paraId="3E73F296" w14:textId="012E38A4" w:rsidR="00467A95" w:rsidRDefault="00467A95" w:rsidP="00467A95">
            <w:pPr>
              <w:ind w:firstLineChars="200" w:firstLine="360"/>
            </w:pPr>
          </w:p>
          <w:p w14:paraId="653F9E61" w14:textId="611CE69E" w:rsidR="00467A95" w:rsidRPr="00306BF5" w:rsidRDefault="00306BF5" w:rsidP="00306BF5">
            <w:pPr>
              <w:ind w:firstLineChars="100" w:firstLine="400"/>
              <w:rPr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F21B7A" w:rsidRPr="00306BF5">
              <w:rPr>
                <w:rFonts w:hint="eastAsia"/>
                <w:color w:val="92D050"/>
                <w:sz w:val="40"/>
              </w:rPr>
              <w:t>help：</w:t>
            </w:r>
            <w:r w:rsidR="00F21B7A" w:rsidRPr="00306BF5">
              <w:rPr>
                <w:rFonts w:hint="eastAsia"/>
                <w:sz w:val="28"/>
              </w:rPr>
              <w:t>帮助视图</w:t>
            </w:r>
          </w:p>
          <w:p w14:paraId="57D70C01" w14:textId="411243FB" w:rsidR="00F21B7A" w:rsidRPr="00306BF5" w:rsidRDefault="00F21B7A" w:rsidP="00467A95">
            <w:pPr>
              <w:ind w:firstLineChars="200" w:firstLine="360"/>
              <w:rPr>
                <w:sz w:val="28"/>
              </w:rPr>
            </w:pPr>
            <w:r>
              <w:tab/>
            </w:r>
            <w:r w:rsidRPr="00306BF5">
              <w:rPr>
                <w:rFonts w:hint="eastAsia"/>
                <w:color w:val="00B050"/>
                <w:sz w:val="32"/>
              </w:rPr>
              <w:t>contact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Pr="00306BF5">
              <w:rPr>
                <w:rFonts w:hint="eastAsia"/>
                <w:sz w:val="28"/>
              </w:rPr>
              <w:t>联系我们</w:t>
            </w:r>
          </w:p>
          <w:p w14:paraId="74C6CCAC" w14:textId="11729A9B" w:rsidR="00F21B7A" w:rsidRPr="00306BF5" w:rsidRDefault="00F21B7A" w:rsidP="00467A95">
            <w:pPr>
              <w:ind w:firstLineChars="200" w:firstLine="360"/>
              <w:rPr>
                <w:color w:val="92D050"/>
                <w:sz w:val="32"/>
              </w:rPr>
            </w:pPr>
            <w:r>
              <w:tab/>
            </w:r>
            <w:proofErr w:type="spellStart"/>
            <w:r w:rsidR="00F422F7" w:rsidRPr="00306BF5">
              <w:rPr>
                <w:color w:val="00B050"/>
                <w:sz w:val="32"/>
              </w:rPr>
              <w:t>faq</w:t>
            </w:r>
            <w:proofErr w:type="spellEnd"/>
            <w:r w:rsidR="00F422F7" w:rsidRPr="00306BF5">
              <w:rPr>
                <w:rFonts w:hint="eastAsia"/>
                <w:color w:val="92D050"/>
                <w:sz w:val="32"/>
              </w:rPr>
              <w:t>：</w:t>
            </w:r>
            <w:r w:rsidR="00F422F7" w:rsidRPr="00306BF5">
              <w:rPr>
                <w:rFonts w:hint="eastAsia"/>
                <w:sz w:val="28"/>
              </w:rPr>
              <w:t>常见疑问以及解答</w:t>
            </w:r>
          </w:p>
          <w:p w14:paraId="74A1E5DA" w14:textId="3EBD5A75" w:rsidR="00F422F7" w:rsidRPr="00306BF5" w:rsidRDefault="00F422F7" w:rsidP="00467A95">
            <w:pPr>
              <w:ind w:firstLineChars="200" w:firstLine="360"/>
              <w:rPr>
                <w:sz w:val="28"/>
              </w:rPr>
            </w:pPr>
            <w:r>
              <w:tab/>
            </w:r>
            <w:r w:rsidRPr="00306BF5">
              <w:rPr>
                <w:rFonts w:hint="eastAsia"/>
                <w:color w:val="00B050"/>
                <w:sz w:val="32"/>
              </w:rPr>
              <w:t>policy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Pr="00306BF5">
              <w:rPr>
                <w:rFonts w:hint="eastAsia"/>
                <w:sz w:val="28"/>
              </w:rPr>
              <w:t>使用策略</w:t>
            </w:r>
          </w:p>
          <w:p w14:paraId="2CF0E6AE" w14:textId="30CE73EF" w:rsidR="00467A95" w:rsidRDefault="00467A95" w:rsidP="00306BF5">
            <w:pPr>
              <w:rPr>
                <w:rFonts w:hint="eastAsia"/>
              </w:rPr>
            </w:pPr>
          </w:p>
          <w:p w14:paraId="7B425FAD" w14:textId="2CC82772" w:rsidR="00467A95" w:rsidRPr="00306BF5" w:rsidRDefault="00306BF5" w:rsidP="00306BF5">
            <w:pPr>
              <w:ind w:firstLineChars="100" w:firstLine="400"/>
              <w:rPr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F422F7" w:rsidRPr="00306BF5">
              <w:rPr>
                <w:rFonts w:hint="eastAsia"/>
                <w:color w:val="92D050"/>
                <w:sz w:val="40"/>
              </w:rPr>
              <w:t>home：</w:t>
            </w:r>
            <w:r w:rsidR="00F422F7" w:rsidRPr="00306BF5">
              <w:rPr>
                <w:rFonts w:hint="eastAsia"/>
                <w:sz w:val="28"/>
              </w:rPr>
              <w:t>主页视图</w:t>
            </w:r>
          </w:p>
          <w:p w14:paraId="5D51A984" w14:textId="524E5DF6" w:rsidR="00F422F7" w:rsidRPr="00306BF5" w:rsidRDefault="00F422F7" w:rsidP="00467A95">
            <w:pPr>
              <w:ind w:firstLineChars="200" w:firstLine="360"/>
              <w:rPr>
                <w:sz w:val="28"/>
              </w:rPr>
            </w:pPr>
            <w:r>
              <w:tab/>
            </w:r>
            <w:r w:rsidRPr="00306BF5">
              <w:rPr>
                <w:rFonts w:hint="eastAsia"/>
                <w:color w:val="00B050"/>
                <w:sz w:val="32"/>
              </w:rPr>
              <w:t>cart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Pr="00306BF5">
              <w:rPr>
                <w:rFonts w:hint="eastAsia"/>
                <w:sz w:val="28"/>
              </w:rPr>
              <w:t>购物车视图</w:t>
            </w:r>
            <w:r w:rsidRPr="00306BF5">
              <w:rPr>
                <w:sz w:val="28"/>
              </w:rPr>
              <w:tab/>
            </w:r>
          </w:p>
          <w:p w14:paraId="237776B1" w14:textId="596A78C5" w:rsidR="00F422F7" w:rsidRPr="00306BF5" w:rsidRDefault="00F422F7" w:rsidP="00467A95">
            <w:pPr>
              <w:ind w:firstLineChars="200" w:firstLine="640"/>
              <w:rPr>
                <w:sz w:val="28"/>
              </w:rPr>
            </w:pPr>
            <w:r w:rsidRPr="00306BF5">
              <w:rPr>
                <w:color w:val="92D050"/>
                <w:sz w:val="32"/>
              </w:rPr>
              <w:tab/>
            </w:r>
            <w:r w:rsidR="000143D2" w:rsidRPr="00306BF5">
              <w:rPr>
                <w:rFonts w:hint="eastAsia"/>
                <w:color w:val="00B050"/>
                <w:sz w:val="32"/>
              </w:rPr>
              <w:t>detail</w:t>
            </w:r>
            <w:r w:rsidR="000143D2" w:rsidRPr="00306BF5">
              <w:rPr>
                <w:rFonts w:hint="eastAsia"/>
                <w:color w:val="92D050"/>
                <w:sz w:val="32"/>
              </w:rPr>
              <w:t>：</w:t>
            </w:r>
            <w:r w:rsidR="000143D2" w:rsidRPr="00306BF5">
              <w:rPr>
                <w:rFonts w:hint="eastAsia"/>
                <w:sz w:val="28"/>
              </w:rPr>
              <w:t>详细视图</w:t>
            </w:r>
          </w:p>
          <w:p w14:paraId="64A81048" w14:textId="7443CF65" w:rsidR="000143D2" w:rsidRPr="00306BF5" w:rsidRDefault="000143D2" w:rsidP="00467A95">
            <w:pPr>
              <w:ind w:firstLineChars="200" w:firstLine="640"/>
              <w:rPr>
                <w:sz w:val="28"/>
              </w:rPr>
            </w:pPr>
            <w:r w:rsidRPr="00306BF5">
              <w:rPr>
                <w:color w:val="92D050"/>
                <w:sz w:val="32"/>
              </w:rPr>
              <w:tab/>
            </w:r>
            <w:r w:rsidRPr="00306BF5">
              <w:rPr>
                <w:rFonts w:hint="eastAsia"/>
                <w:color w:val="00B050"/>
                <w:sz w:val="32"/>
              </w:rPr>
              <w:t>home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Pr="00306BF5">
              <w:rPr>
                <w:rFonts w:hint="eastAsia"/>
                <w:sz w:val="28"/>
              </w:rPr>
              <w:t>导航到主页视图</w:t>
            </w:r>
          </w:p>
          <w:p w14:paraId="68783B38" w14:textId="2142170D" w:rsidR="000143D2" w:rsidRPr="00306BF5" w:rsidRDefault="000143D2" w:rsidP="00467A95">
            <w:pPr>
              <w:ind w:firstLineChars="200" w:firstLine="640"/>
              <w:rPr>
                <w:sz w:val="28"/>
              </w:rPr>
            </w:pPr>
            <w:r w:rsidRPr="00306BF5">
              <w:rPr>
                <w:color w:val="92D050"/>
                <w:sz w:val="32"/>
              </w:rPr>
              <w:tab/>
            </w:r>
            <w:r w:rsidRPr="00306BF5">
              <w:rPr>
                <w:rFonts w:hint="eastAsia"/>
                <w:color w:val="00B050"/>
                <w:sz w:val="32"/>
              </w:rPr>
              <w:t>search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Pr="00306BF5">
              <w:rPr>
                <w:rFonts w:hint="eastAsia"/>
                <w:sz w:val="28"/>
              </w:rPr>
              <w:t>搜索视图</w:t>
            </w:r>
          </w:p>
          <w:p w14:paraId="3BE7C12B" w14:textId="44EA6C6E" w:rsidR="00467A95" w:rsidRDefault="00467A95" w:rsidP="00306BF5">
            <w:pPr>
              <w:rPr>
                <w:rFonts w:hint="eastAsia"/>
              </w:rPr>
            </w:pPr>
          </w:p>
          <w:p w14:paraId="704EA1AF" w14:textId="159E1769" w:rsidR="00467A95" w:rsidRPr="00306BF5" w:rsidRDefault="00306BF5" w:rsidP="00306BF5">
            <w:pPr>
              <w:ind w:firstLineChars="100" w:firstLine="400"/>
              <w:rPr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0143D2" w:rsidRPr="00306BF5">
              <w:rPr>
                <w:rFonts w:hint="eastAsia"/>
                <w:color w:val="92D050"/>
                <w:sz w:val="40"/>
              </w:rPr>
              <w:t>share：</w:t>
            </w:r>
            <w:r w:rsidR="000143D2" w:rsidRPr="00306BF5">
              <w:rPr>
                <w:sz w:val="28"/>
              </w:rPr>
              <w:t>一些共享页面视图</w:t>
            </w:r>
          </w:p>
          <w:p w14:paraId="18A4FF75" w14:textId="0F452F5F" w:rsidR="000143D2" w:rsidRPr="00306BF5" w:rsidRDefault="000143D2" w:rsidP="00467A95">
            <w:pPr>
              <w:ind w:firstLineChars="200" w:firstLine="360"/>
              <w:rPr>
                <w:color w:val="92D050"/>
                <w:sz w:val="32"/>
              </w:rPr>
            </w:pPr>
            <w:r>
              <w:tab/>
            </w:r>
            <w:r w:rsidRPr="00306BF5">
              <w:rPr>
                <w:rFonts w:hint="eastAsia"/>
                <w:color w:val="00B050"/>
                <w:sz w:val="32"/>
              </w:rPr>
              <w:t>error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Pr="00306BF5">
              <w:rPr>
                <w:rFonts w:hint="eastAsia"/>
                <w:sz w:val="28"/>
              </w:rPr>
              <w:t>发生错误的视图</w:t>
            </w:r>
          </w:p>
          <w:p w14:paraId="6C370981" w14:textId="1CCC04D7" w:rsidR="000143D2" w:rsidRPr="00306BF5" w:rsidRDefault="000143D2" w:rsidP="00467A95">
            <w:pPr>
              <w:ind w:firstLineChars="200" w:firstLine="640"/>
              <w:rPr>
                <w:sz w:val="28"/>
              </w:rPr>
            </w:pPr>
            <w:r w:rsidRPr="00306BF5">
              <w:rPr>
                <w:color w:val="92D050"/>
                <w:sz w:val="32"/>
              </w:rPr>
              <w:tab/>
            </w:r>
            <w:r w:rsidRPr="00306BF5">
              <w:rPr>
                <w:rFonts w:hint="eastAsia"/>
                <w:color w:val="00B050"/>
                <w:sz w:val="32"/>
              </w:rPr>
              <w:t>forbidden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Pr="00306BF5">
              <w:rPr>
                <w:rFonts w:hint="eastAsia"/>
                <w:sz w:val="28"/>
              </w:rPr>
              <w:t>没有权限访问文件时返回视图</w:t>
            </w:r>
          </w:p>
          <w:p w14:paraId="59E27370" w14:textId="6AD09504" w:rsidR="000143D2" w:rsidRPr="00306BF5" w:rsidRDefault="000143D2" w:rsidP="00467A95">
            <w:pPr>
              <w:ind w:firstLineChars="200" w:firstLine="640"/>
              <w:rPr>
                <w:sz w:val="28"/>
              </w:rPr>
            </w:pPr>
            <w:r w:rsidRPr="00306BF5">
              <w:rPr>
                <w:color w:val="92D050"/>
                <w:sz w:val="32"/>
              </w:rPr>
              <w:tab/>
            </w:r>
            <w:r w:rsidRPr="00306BF5">
              <w:rPr>
                <w:rFonts w:hint="eastAsia"/>
                <w:color w:val="00B050"/>
                <w:sz w:val="32"/>
              </w:rPr>
              <w:t>macros</w:t>
            </w:r>
            <w:r w:rsidRPr="00306BF5">
              <w:rPr>
                <w:rFonts w:hint="eastAsia"/>
                <w:color w:val="92D050"/>
                <w:sz w:val="32"/>
              </w:rPr>
              <w:t>：</w:t>
            </w:r>
            <w:r w:rsidR="009D12BC" w:rsidRPr="00306BF5">
              <w:rPr>
                <w:rFonts w:hint="eastAsia"/>
                <w:sz w:val="28"/>
              </w:rPr>
              <w:t>宏</w:t>
            </w:r>
          </w:p>
          <w:p w14:paraId="5EF19A23" w14:textId="18B9ADA0" w:rsidR="009D12BC" w:rsidRPr="00306BF5" w:rsidRDefault="009D12BC" w:rsidP="00467A95">
            <w:pPr>
              <w:ind w:firstLineChars="200" w:firstLine="640"/>
              <w:rPr>
                <w:sz w:val="28"/>
              </w:rPr>
            </w:pPr>
            <w:r w:rsidRPr="00306BF5">
              <w:rPr>
                <w:color w:val="92D050"/>
                <w:sz w:val="32"/>
              </w:rPr>
              <w:tab/>
            </w:r>
            <w:r w:rsidR="00FB2971" w:rsidRPr="00306BF5">
              <w:rPr>
                <w:rFonts w:hint="eastAsia"/>
                <w:color w:val="00B050"/>
                <w:sz w:val="32"/>
              </w:rPr>
              <w:t>navbar</w:t>
            </w:r>
            <w:r w:rsidR="00FB2971" w:rsidRPr="00306BF5">
              <w:rPr>
                <w:rFonts w:hint="eastAsia"/>
                <w:color w:val="92D050"/>
                <w:sz w:val="32"/>
              </w:rPr>
              <w:t>：</w:t>
            </w:r>
            <w:r w:rsidR="00FB2971" w:rsidRPr="00306BF5">
              <w:rPr>
                <w:rFonts w:hint="eastAsia"/>
                <w:sz w:val="28"/>
              </w:rPr>
              <w:t>导航条视图</w:t>
            </w:r>
          </w:p>
          <w:p w14:paraId="26469DAE" w14:textId="0AEFEFA5" w:rsidR="00FB2971" w:rsidRPr="00306BF5" w:rsidRDefault="00FB2971" w:rsidP="00467A95">
            <w:pPr>
              <w:ind w:firstLineChars="200" w:firstLine="640"/>
              <w:rPr>
                <w:color w:val="92D050"/>
                <w:sz w:val="32"/>
              </w:rPr>
            </w:pPr>
            <w:r w:rsidRPr="00306BF5">
              <w:rPr>
                <w:color w:val="92D050"/>
                <w:sz w:val="32"/>
              </w:rPr>
              <w:tab/>
            </w:r>
            <w:proofErr w:type="spellStart"/>
            <w:r w:rsidR="0007347B" w:rsidRPr="00306BF5">
              <w:rPr>
                <w:rFonts w:hint="eastAsia"/>
                <w:color w:val="00B050"/>
                <w:sz w:val="32"/>
              </w:rPr>
              <w:t>notfound</w:t>
            </w:r>
            <w:proofErr w:type="spellEnd"/>
            <w:r w:rsidR="0007347B" w:rsidRPr="00306BF5">
              <w:rPr>
                <w:rFonts w:hint="eastAsia"/>
                <w:color w:val="92D050"/>
                <w:sz w:val="32"/>
              </w:rPr>
              <w:t>：</w:t>
            </w:r>
            <w:r w:rsidR="0007347B" w:rsidRPr="00306BF5">
              <w:rPr>
                <w:sz w:val="28"/>
              </w:rPr>
              <w:t>404</w:t>
            </w:r>
            <w:r w:rsidR="0007347B" w:rsidRPr="00306BF5">
              <w:rPr>
                <w:rFonts w:hint="eastAsia"/>
                <w:sz w:val="28"/>
              </w:rPr>
              <w:t>视图</w:t>
            </w:r>
          </w:p>
          <w:p w14:paraId="31C94A89" w14:textId="47EE186A" w:rsidR="0007347B" w:rsidRPr="00306BF5" w:rsidRDefault="0007347B" w:rsidP="00467A95">
            <w:pPr>
              <w:ind w:firstLineChars="200" w:firstLine="360"/>
              <w:rPr>
                <w:color w:val="92D050"/>
                <w:sz w:val="32"/>
              </w:rPr>
            </w:pPr>
            <w:r>
              <w:tab/>
            </w:r>
            <w:proofErr w:type="spellStart"/>
            <w:r w:rsidRPr="00306BF5">
              <w:rPr>
                <w:rFonts w:hint="eastAsia"/>
                <w:color w:val="00B050"/>
                <w:sz w:val="32"/>
              </w:rPr>
              <w:t>userstate</w:t>
            </w:r>
            <w:proofErr w:type="spellEnd"/>
            <w:r w:rsidR="00314C69" w:rsidRPr="00306BF5">
              <w:rPr>
                <w:rFonts w:hint="eastAsia"/>
                <w:color w:val="92D050"/>
                <w:sz w:val="32"/>
              </w:rPr>
              <w:t>：</w:t>
            </w:r>
            <w:r w:rsidR="00314C69" w:rsidRPr="00306BF5">
              <w:rPr>
                <w:rFonts w:hint="eastAsia"/>
                <w:sz w:val="28"/>
              </w:rPr>
              <w:t>显示用户信息的视图</w:t>
            </w:r>
          </w:p>
          <w:p w14:paraId="142B6E81" w14:textId="6CF4C632" w:rsidR="00314C69" w:rsidRPr="00306BF5" w:rsidRDefault="00306BF5" w:rsidP="00306BF5">
            <w:pPr>
              <w:ind w:firstLineChars="100" w:firstLine="400"/>
              <w:rPr>
                <w:sz w:val="28"/>
              </w:rPr>
            </w:pPr>
            <w:r>
              <w:rPr>
                <w:color w:val="92D050"/>
                <w:sz w:val="40"/>
              </w:rPr>
              <w:t>-</w:t>
            </w:r>
            <w:r w:rsidR="00314C69" w:rsidRPr="00306BF5">
              <w:rPr>
                <w:rFonts w:hint="eastAsia"/>
                <w:color w:val="92D050"/>
                <w:sz w:val="40"/>
              </w:rPr>
              <w:t>layout：</w:t>
            </w:r>
            <w:r w:rsidR="00314C69" w:rsidRPr="00306BF5">
              <w:rPr>
                <w:rFonts w:hint="eastAsia"/>
                <w:sz w:val="28"/>
              </w:rPr>
              <w:t>页面布局</w:t>
            </w:r>
            <w:r w:rsidR="005F1DAF" w:rsidRPr="00306BF5">
              <w:rPr>
                <w:rFonts w:hint="eastAsia"/>
                <w:sz w:val="28"/>
              </w:rPr>
              <w:t>，一个综合上述html文件的容器</w:t>
            </w:r>
          </w:p>
          <w:p w14:paraId="511661E3" w14:textId="77777777" w:rsidR="005F1DAF" w:rsidRDefault="005F1DAF" w:rsidP="00467A95">
            <w:pPr>
              <w:ind w:firstLineChars="200" w:firstLine="360"/>
              <w:rPr>
                <w:rFonts w:hint="eastAsia"/>
              </w:rPr>
            </w:pPr>
          </w:p>
          <w:p w14:paraId="206C10CE" w14:textId="6CCD6754" w:rsidR="00467A95" w:rsidRDefault="00467A95" w:rsidP="00467A95">
            <w:pPr>
              <w:ind w:firstLineChars="200" w:firstLine="360"/>
            </w:pPr>
          </w:p>
          <w:p w14:paraId="50CD7AE6" w14:textId="77777777" w:rsidR="00306BF5" w:rsidRDefault="00306BF5" w:rsidP="00BA2563">
            <w:pPr>
              <w:tabs>
                <w:tab w:val="left" w:pos="7452"/>
              </w:tabs>
              <w:rPr>
                <w:rFonts w:hint="eastAsia"/>
                <w:sz w:val="44"/>
              </w:rPr>
            </w:pPr>
          </w:p>
          <w:p w14:paraId="67E37B5B" w14:textId="681D8D95" w:rsidR="00306BF5" w:rsidRPr="00306BF5" w:rsidRDefault="00306BF5" w:rsidP="00BA2563">
            <w:pPr>
              <w:tabs>
                <w:tab w:val="left" w:pos="7452"/>
              </w:tabs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Controller：</w:t>
            </w:r>
          </w:p>
          <w:p w14:paraId="3B1FBDEC" w14:textId="432BD608" w:rsidR="00396103" w:rsidRDefault="00085603" w:rsidP="00BA2563">
            <w:pPr>
              <w:tabs>
                <w:tab w:val="left" w:pos="7452"/>
              </w:tabs>
              <w:rPr>
                <w:rFonts w:hint="eastAsia"/>
                <w:color w:val="92D050"/>
                <w:sz w:val="40"/>
              </w:rPr>
            </w:pPr>
            <w:r w:rsidRPr="00085603">
              <w:rPr>
                <w:color w:val="92D050"/>
                <w:sz w:val="40"/>
              </w:rPr>
              <w:t>-</w:t>
            </w:r>
            <w:r w:rsidRPr="00085603">
              <w:rPr>
                <w:rFonts w:hint="eastAsia"/>
                <w:color w:val="92D050"/>
                <w:sz w:val="40"/>
              </w:rPr>
              <w:t>account</w:t>
            </w:r>
            <w:r w:rsidR="003D7205">
              <w:rPr>
                <w:rFonts w:hint="eastAsia"/>
                <w:color w:val="92D050"/>
                <w:sz w:val="40"/>
              </w:rPr>
              <w:t>：</w:t>
            </w:r>
            <w:r w:rsidR="003D7205" w:rsidRPr="00935DBC">
              <w:rPr>
                <w:rFonts w:hint="eastAsia"/>
                <w:sz w:val="40"/>
              </w:rPr>
              <w:t>负责管理账户信息，新建</w:t>
            </w:r>
            <w:proofErr w:type="gramStart"/>
            <w:r w:rsidR="00256F13" w:rsidRPr="00935DBC">
              <w:rPr>
                <w:rFonts w:hint="eastAsia"/>
                <w:sz w:val="40"/>
              </w:rPr>
              <w:t>帐</w:t>
            </w:r>
            <w:r w:rsidR="003D7205" w:rsidRPr="00935DBC">
              <w:rPr>
                <w:rFonts w:hint="eastAsia"/>
                <w:sz w:val="40"/>
              </w:rPr>
              <w:t>户</w:t>
            </w:r>
            <w:proofErr w:type="gramEnd"/>
            <w:r w:rsidR="003D7205" w:rsidRPr="00935DBC">
              <w:rPr>
                <w:rFonts w:hint="eastAsia"/>
                <w:sz w:val="40"/>
              </w:rPr>
              <w:t>，</w:t>
            </w:r>
            <w:r w:rsidR="00256F13" w:rsidRPr="00935DBC">
              <w:rPr>
                <w:rFonts w:hint="eastAsia"/>
                <w:sz w:val="40"/>
              </w:rPr>
              <w:t>查看用户名，登陆账户等</w:t>
            </w:r>
            <w:r w:rsidR="00935DBC">
              <w:rPr>
                <w:rFonts w:hint="eastAsia"/>
                <w:sz w:val="40"/>
              </w:rPr>
              <w:t>；</w:t>
            </w:r>
            <w:r w:rsidR="00396103" w:rsidRPr="00E40AB4">
              <w:drawing>
                <wp:anchor distT="0" distB="0" distL="114300" distR="114300" simplePos="0" relativeHeight="251666431" behindDoc="1" locked="0" layoutInCell="1" allowOverlap="1" wp14:anchorId="779224CF" wp14:editId="3EA7F8CB">
                  <wp:simplePos x="0" y="0"/>
                  <wp:positionH relativeFrom="column">
                    <wp:posOffset>-65377</wp:posOffset>
                  </wp:positionH>
                  <wp:positionV relativeFrom="paragraph">
                    <wp:posOffset>2485</wp:posOffset>
                  </wp:positionV>
                  <wp:extent cx="1981200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392" y="21493"/>
                      <wp:lineTo x="21392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8D8B86" w14:textId="4887DA5B" w:rsidR="00256F13" w:rsidRDefault="00256F13" w:rsidP="00256F13">
            <w:pPr>
              <w:rPr>
                <w:sz w:val="40"/>
              </w:rPr>
            </w:pPr>
            <w:r w:rsidRPr="00935DBC">
              <w:rPr>
                <w:rFonts w:hint="eastAsia"/>
                <w:color w:val="92D050"/>
                <w:sz w:val="40"/>
              </w:rPr>
              <w:t>-cart：</w:t>
            </w:r>
            <w:r w:rsidR="00754329">
              <w:rPr>
                <w:rFonts w:hint="eastAsia"/>
                <w:sz w:val="40"/>
              </w:rPr>
              <w:t>购物车的管理，包括增删购物车，查看购物车</w:t>
            </w:r>
            <w:r w:rsidR="00167D71">
              <w:rPr>
                <w:rFonts w:hint="eastAsia"/>
                <w:sz w:val="40"/>
              </w:rPr>
              <w:t>；</w:t>
            </w:r>
          </w:p>
          <w:p w14:paraId="1ED0C035" w14:textId="02721ADD" w:rsidR="00167D71" w:rsidRDefault="00167D71" w:rsidP="00256F13">
            <w:pPr>
              <w:rPr>
                <w:sz w:val="40"/>
              </w:rPr>
            </w:pPr>
            <w:r w:rsidRPr="00935DBC">
              <w:rPr>
                <w:color w:val="92D050"/>
                <w:sz w:val="40"/>
              </w:rPr>
              <w:t>-</w:t>
            </w:r>
            <w:r w:rsidRPr="00935DBC">
              <w:rPr>
                <w:rFonts w:hint="eastAsia"/>
                <w:color w:val="92D050"/>
                <w:sz w:val="40"/>
              </w:rPr>
              <w:t>checkout：</w:t>
            </w:r>
            <w:r>
              <w:rPr>
                <w:rFonts w:hint="eastAsia"/>
                <w:sz w:val="40"/>
              </w:rPr>
              <w:t>订单支付；</w:t>
            </w:r>
          </w:p>
          <w:p w14:paraId="6E7D3AEB" w14:textId="2A09ED5A" w:rsidR="00167D71" w:rsidRDefault="00167D71" w:rsidP="00256F13">
            <w:pPr>
              <w:rPr>
                <w:sz w:val="40"/>
              </w:rPr>
            </w:pPr>
            <w:r w:rsidRPr="00935DBC">
              <w:rPr>
                <w:rFonts w:hint="eastAsia"/>
                <w:color w:val="92D050"/>
                <w:sz w:val="40"/>
              </w:rPr>
              <w:t>-detail：</w:t>
            </w:r>
            <w:r w:rsidR="008C7579">
              <w:rPr>
                <w:rFonts w:hint="eastAsia"/>
                <w:sz w:val="40"/>
              </w:rPr>
              <w:t>查询书籍详细信息；</w:t>
            </w:r>
          </w:p>
          <w:p w14:paraId="59E3590E" w14:textId="60820A94" w:rsidR="008C7579" w:rsidRDefault="008C7579" w:rsidP="00256F13">
            <w:pPr>
              <w:rPr>
                <w:sz w:val="40"/>
              </w:rPr>
            </w:pPr>
            <w:r w:rsidRPr="00935DBC">
              <w:rPr>
                <w:color w:val="92D050"/>
                <w:sz w:val="40"/>
              </w:rPr>
              <w:t>-</w:t>
            </w:r>
            <w:r w:rsidRPr="00935DBC">
              <w:rPr>
                <w:rFonts w:hint="eastAsia"/>
                <w:color w:val="92D050"/>
                <w:sz w:val="40"/>
              </w:rPr>
              <w:t>home：</w:t>
            </w:r>
            <w:r w:rsidR="009104EE">
              <w:rPr>
                <w:rFonts w:hint="eastAsia"/>
                <w:sz w:val="40"/>
              </w:rPr>
              <w:t>展示主页面；</w:t>
            </w:r>
          </w:p>
          <w:p w14:paraId="77DCABB3" w14:textId="4F5F5A69" w:rsidR="009104EE" w:rsidRDefault="00F36323" w:rsidP="00256F13">
            <w:pPr>
              <w:rPr>
                <w:sz w:val="40"/>
              </w:rPr>
            </w:pPr>
            <w:r w:rsidRPr="00935DBC">
              <w:rPr>
                <w:color w:val="92D050"/>
                <w:sz w:val="40"/>
              </w:rPr>
              <w:t>-</w:t>
            </w:r>
            <w:r w:rsidRPr="00935DBC">
              <w:rPr>
                <w:rFonts w:hint="eastAsia"/>
                <w:color w:val="92D050"/>
                <w:sz w:val="40"/>
              </w:rPr>
              <w:t>orders：</w:t>
            </w:r>
            <w:r>
              <w:rPr>
                <w:rFonts w:hint="eastAsia"/>
                <w:sz w:val="40"/>
              </w:rPr>
              <w:t>查询订单信息；</w:t>
            </w:r>
          </w:p>
          <w:p w14:paraId="181C5566" w14:textId="3F7A08B5" w:rsidR="00F36323" w:rsidRDefault="00F36323" w:rsidP="00256F13">
            <w:pPr>
              <w:rPr>
                <w:sz w:val="40"/>
              </w:rPr>
            </w:pPr>
            <w:r w:rsidRPr="00935DBC">
              <w:rPr>
                <w:rFonts w:hint="eastAsia"/>
                <w:color w:val="92D050"/>
                <w:sz w:val="40"/>
              </w:rPr>
              <w:t>router：</w:t>
            </w:r>
            <w:r w:rsidR="00935DBC">
              <w:rPr>
                <w:rFonts w:hint="eastAsia"/>
                <w:sz w:val="40"/>
              </w:rPr>
              <w:t>导航模块；</w:t>
            </w:r>
          </w:p>
          <w:p w14:paraId="47ACE8F0" w14:textId="0384B6DA" w:rsidR="00935DBC" w:rsidRPr="00256F13" w:rsidRDefault="00935DBC" w:rsidP="00256F13">
            <w:pPr>
              <w:rPr>
                <w:rFonts w:hint="eastAsia"/>
                <w:sz w:val="40"/>
              </w:rPr>
            </w:pPr>
            <w:r w:rsidRPr="00935DBC">
              <w:rPr>
                <w:rFonts w:hint="eastAsia"/>
                <w:color w:val="92D050"/>
                <w:sz w:val="40"/>
              </w:rPr>
              <w:t>search：</w:t>
            </w:r>
            <w:r>
              <w:rPr>
                <w:rFonts w:hint="eastAsia"/>
                <w:sz w:val="40"/>
              </w:rPr>
              <w:t>搜索数籍模块；</w:t>
            </w:r>
          </w:p>
          <w:p w14:paraId="0789F04D" w14:textId="77777777" w:rsidR="00256F13" w:rsidRPr="00256F13" w:rsidRDefault="00256F13" w:rsidP="00256F13">
            <w:pPr>
              <w:rPr>
                <w:rFonts w:hint="eastAsia"/>
                <w:sz w:val="40"/>
              </w:rPr>
            </w:pPr>
          </w:p>
          <w:p w14:paraId="2835F7E1" w14:textId="65964F83" w:rsidR="00256F13" w:rsidRPr="00256F13" w:rsidRDefault="00256F13" w:rsidP="00256F13">
            <w:pPr>
              <w:rPr>
                <w:rFonts w:hint="eastAsia"/>
                <w:sz w:val="40"/>
              </w:rPr>
            </w:pPr>
          </w:p>
        </w:tc>
      </w:tr>
    </w:tbl>
    <w:p w14:paraId="526C84C7" w14:textId="62CEF850" w:rsidR="00334FEC" w:rsidRDefault="00334FEC" w:rsidP="00BA2563">
      <w:pPr>
        <w:tabs>
          <w:tab w:val="left" w:pos="7452"/>
        </w:tabs>
      </w:pPr>
    </w:p>
    <w:p w14:paraId="391904C8" w14:textId="1D2B96D3" w:rsidR="00334FEC" w:rsidRPr="00B9757A" w:rsidRDefault="00334FEC" w:rsidP="00BA2563">
      <w:pPr>
        <w:tabs>
          <w:tab w:val="left" w:pos="7452"/>
        </w:tabs>
        <w:rPr>
          <w:strike/>
        </w:rPr>
      </w:pPr>
      <w:r w:rsidRPr="00B9757A">
        <w:rPr>
          <w:strike/>
        </w:rPr>
        <w:t>M</w:t>
      </w:r>
      <w:r w:rsidRPr="00B9757A">
        <w:rPr>
          <w:rFonts w:hint="eastAsia"/>
          <w:strike/>
        </w:rPr>
        <w:t>ain</w:t>
      </w:r>
      <w:r w:rsidRPr="00B9757A">
        <w:rPr>
          <w:strike/>
        </w:rPr>
        <w:t xml:space="preserve"> </w:t>
      </w:r>
      <w:r w:rsidRPr="00B9757A">
        <w:rPr>
          <w:rFonts w:hint="eastAsia"/>
          <w:strike/>
        </w:rPr>
        <w:t>contents</w:t>
      </w:r>
    </w:p>
    <w:p w14:paraId="2C45E1AA" w14:textId="15FD995B" w:rsidR="00334FEC" w:rsidRPr="00B9757A" w:rsidRDefault="00334FEC" w:rsidP="00BA2563">
      <w:pPr>
        <w:tabs>
          <w:tab w:val="left" w:pos="7452"/>
        </w:tabs>
        <w:rPr>
          <w:strike/>
        </w:rPr>
      </w:pPr>
      <w:r w:rsidRPr="00B9757A">
        <w:rPr>
          <w:strike/>
        </w:rPr>
        <w:t>D</w:t>
      </w:r>
      <w:r w:rsidRPr="00B9757A">
        <w:rPr>
          <w:rFonts w:hint="eastAsia"/>
          <w:strike/>
        </w:rPr>
        <w:t>ata</w:t>
      </w:r>
      <w:r w:rsidRPr="00B9757A">
        <w:rPr>
          <w:strike/>
        </w:rPr>
        <w:t>base design</w:t>
      </w:r>
    </w:p>
    <w:p w14:paraId="3CF0F9C5" w14:textId="623ABC48" w:rsidR="00334FEC" w:rsidRDefault="00334FEC" w:rsidP="00BA2563">
      <w:pPr>
        <w:tabs>
          <w:tab w:val="left" w:pos="7452"/>
        </w:tabs>
      </w:pPr>
      <w:r>
        <w:t>Function design</w:t>
      </w:r>
    </w:p>
    <w:p w14:paraId="0255F7A4" w14:textId="53EED35D" w:rsidR="00334FEC" w:rsidRPr="003C0DDD" w:rsidRDefault="00334FEC" w:rsidP="00BA2563">
      <w:pPr>
        <w:tabs>
          <w:tab w:val="left" w:pos="7452"/>
        </w:tabs>
        <w:rPr>
          <w:strike/>
        </w:rPr>
      </w:pPr>
      <w:r w:rsidRPr="003C0DDD">
        <w:rPr>
          <w:strike/>
        </w:rPr>
        <w:t>Software design and implement</w:t>
      </w:r>
    </w:p>
    <w:p w14:paraId="0C2F6CCE" w14:textId="24732726" w:rsidR="00334FEC" w:rsidRPr="00B9757A" w:rsidRDefault="00334FEC" w:rsidP="00BA2563">
      <w:pPr>
        <w:tabs>
          <w:tab w:val="left" w:pos="7452"/>
        </w:tabs>
        <w:rPr>
          <w:strike/>
        </w:rPr>
      </w:pPr>
      <w:r w:rsidRPr="00B9757A">
        <w:rPr>
          <w:strike/>
        </w:rPr>
        <w:t>Database query</w:t>
      </w:r>
    </w:p>
    <w:p w14:paraId="70B19393" w14:textId="77777777" w:rsidR="00334FEC" w:rsidRPr="006A51D5" w:rsidRDefault="00334FEC" w:rsidP="00BA2563">
      <w:pPr>
        <w:tabs>
          <w:tab w:val="left" w:pos="7452"/>
        </w:tabs>
      </w:pPr>
      <w:bookmarkStart w:id="0" w:name="_GoBack"/>
      <w:bookmarkEnd w:id="0"/>
    </w:p>
    <w:sectPr w:rsidR="00334FEC" w:rsidRPr="006A51D5" w:rsidSect="005340E9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26A75" w14:textId="77777777" w:rsidR="000577AA" w:rsidRDefault="000577AA" w:rsidP="00BA3E51">
      <w:pPr>
        <w:spacing w:line="240" w:lineRule="auto"/>
      </w:pPr>
      <w:r>
        <w:separator/>
      </w:r>
    </w:p>
  </w:endnote>
  <w:endnote w:type="continuationSeparator" w:id="0">
    <w:p w14:paraId="6EF9A0B4" w14:textId="77777777" w:rsidR="000577AA" w:rsidRDefault="000577A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89BC8" w14:textId="77777777" w:rsidR="000577AA" w:rsidRDefault="000577AA" w:rsidP="00BA3E51">
      <w:pPr>
        <w:spacing w:line="240" w:lineRule="auto"/>
      </w:pPr>
      <w:r>
        <w:separator/>
      </w:r>
    </w:p>
  </w:footnote>
  <w:footnote w:type="continuationSeparator" w:id="0">
    <w:p w14:paraId="7892CA47" w14:textId="77777777" w:rsidR="000577AA" w:rsidRDefault="000577A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1E7A30"/>
    <w:lvl w:ilvl="0">
      <w:start w:val="1"/>
      <w:numFmt w:val="decimal"/>
      <w:pStyle w:val="5"/>
      <w:lvlText w:val="%1."/>
      <w:lvlJc w:val="left"/>
      <w:pPr>
        <w:tabs>
          <w:tab w:val="num" w:pos="6761"/>
        </w:tabs>
        <w:ind w:left="6761" w:hanging="360"/>
      </w:pPr>
    </w:lvl>
  </w:abstractNum>
  <w:abstractNum w:abstractNumId="1" w15:restartNumberingAfterBreak="0">
    <w:nsid w:val="FFFFFF7D"/>
    <w:multiLevelType w:val="singleLevel"/>
    <w:tmpl w:val="4A8C634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1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C95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50B4C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DE919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81C2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E1C2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BAEC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4C3B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80094"/>
    <w:multiLevelType w:val="hybridMultilevel"/>
    <w:tmpl w:val="C3E811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EC4CE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AA0CE6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6F0A62"/>
    <w:multiLevelType w:val="hybridMultilevel"/>
    <w:tmpl w:val="253CCCF2"/>
    <w:lvl w:ilvl="0" w:tplc="0409000B">
      <w:start w:val="1"/>
      <w:numFmt w:val="bullet"/>
      <w:lvlText w:val=""/>
      <w:lvlJc w:val="left"/>
      <w:pPr>
        <w:ind w:left="2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5" w:hanging="420"/>
      </w:pPr>
      <w:rPr>
        <w:rFonts w:ascii="Wingdings" w:hAnsi="Wingdings" w:hint="default"/>
      </w:rPr>
    </w:lvl>
  </w:abstractNum>
  <w:abstractNum w:abstractNumId="14" w15:restartNumberingAfterBreak="0">
    <w:nsid w:val="25D06577"/>
    <w:multiLevelType w:val="hybridMultilevel"/>
    <w:tmpl w:val="F19A441C"/>
    <w:lvl w:ilvl="0" w:tplc="0409000B">
      <w:start w:val="1"/>
      <w:numFmt w:val="bullet"/>
      <w:lvlText w:val="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15" w15:restartNumberingAfterBreak="0">
    <w:nsid w:val="30C36F96"/>
    <w:multiLevelType w:val="hybridMultilevel"/>
    <w:tmpl w:val="471C8F72"/>
    <w:lvl w:ilvl="0" w:tplc="79D0BF3E">
      <w:start w:val="1"/>
      <w:numFmt w:val="decimal"/>
      <w:lvlText w:val="（%1）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6" w15:restartNumberingAfterBreak="0">
    <w:nsid w:val="39202D2C"/>
    <w:multiLevelType w:val="hybridMultilevel"/>
    <w:tmpl w:val="E1868EB6"/>
    <w:lvl w:ilvl="0" w:tplc="D6EA8D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F7585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8402E2"/>
    <w:multiLevelType w:val="hybridMultilevel"/>
    <w:tmpl w:val="71E857CC"/>
    <w:lvl w:ilvl="0" w:tplc="0409000B">
      <w:start w:val="1"/>
      <w:numFmt w:val="bullet"/>
      <w:lvlText w:val="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19" w15:restartNumberingAfterBreak="0">
    <w:nsid w:val="55805C43"/>
    <w:multiLevelType w:val="hybridMultilevel"/>
    <w:tmpl w:val="2244E126"/>
    <w:lvl w:ilvl="0" w:tplc="CE344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E85D9D"/>
    <w:multiLevelType w:val="hybridMultilevel"/>
    <w:tmpl w:val="40AA32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1149C4"/>
    <w:multiLevelType w:val="hybridMultilevel"/>
    <w:tmpl w:val="DB10AB74"/>
    <w:lvl w:ilvl="0" w:tplc="DC5C5734">
      <w:start w:val="1"/>
      <w:numFmt w:val="bullet"/>
      <w:pStyle w:val="a2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F32A77"/>
    <w:multiLevelType w:val="hybridMultilevel"/>
    <w:tmpl w:val="1F7C296A"/>
    <w:lvl w:ilvl="0" w:tplc="0409000B">
      <w:start w:val="1"/>
      <w:numFmt w:val="bullet"/>
      <w:lvlText w:val="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abstractNum w:abstractNumId="23" w15:restartNumberingAfterBreak="0">
    <w:nsid w:val="6E3D7A9D"/>
    <w:multiLevelType w:val="hybridMultilevel"/>
    <w:tmpl w:val="5082FB6A"/>
    <w:lvl w:ilvl="0" w:tplc="0409000B">
      <w:start w:val="1"/>
      <w:numFmt w:val="bullet"/>
      <w:lvlText w:val="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24" w15:restartNumberingAfterBreak="0">
    <w:nsid w:val="7A8A4A37"/>
    <w:multiLevelType w:val="hybridMultilevel"/>
    <w:tmpl w:val="E0385012"/>
    <w:lvl w:ilvl="0" w:tplc="0409000B">
      <w:start w:val="1"/>
      <w:numFmt w:val="bullet"/>
      <w:lvlText w:val="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1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6"/>
  </w:num>
  <w:num w:numId="17">
    <w:abstractNumId w:val="15"/>
  </w:num>
  <w:num w:numId="18">
    <w:abstractNumId w:val="14"/>
  </w:num>
  <w:num w:numId="19">
    <w:abstractNumId w:val="23"/>
  </w:num>
  <w:num w:numId="20">
    <w:abstractNumId w:val="13"/>
  </w:num>
  <w:num w:numId="21">
    <w:abstractNumId w:val="18"/>
  </w:num>
  <w:num w:numId="22">
    <w:abstractNumId w:val="24"/>
  </w:num>
  <w:num w:numId="23">
    <w:abstractNumId w:val="22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36"/>
    <w:rsid w:val="00003E5C"/>
    <w:rsid w:val="000143D2"/>
    <w:rsid w:val="00041F8A"/>
    <w:rsid w:val="00045F2E"/>
    <w:rsid w:val="00055BBC"/>
    <w:rsid w:val="000577AA"/>
    <w:rsid w:val="000662BA"/>
    <w:rsid w:val="0007347B"/>
    <w:rsid w:val="00073BF3"/>
    <w:rsid w:val="00081B51"/>
    <w:rsid w:val="00085603"/>
    <w:rsid w:val="00086FFD"/>
    <w:rsid w:val="000A28B6"/>
    <w:rsid w:val="000A5284"/>
    <w:rsid w:val="000A6E00"/>
    <w:rsid w:val="000A7ED9"/>
    <w:rsid w:val="000C7293"/>
    <w:rsid w:val="000D3891"/>
    <w:rsid w:val="000F057F"/>
    <w:rsid w:val="000F3FE2"/>
    <w:rsid w:val="000F3FF5"/>
    <w:rsid w:val="00105724"/>
    <w:rsid w:val="00120B93"/>
    <w:rsid w:val="00132612"/>
    <w:rsid w:val="00140582"/>
    <w:rsid w:val="00144334"/>
    <w:rsid w:val="0015040B"/>
    <w:rsid w:val="001573BA"/>
    <w:rsid w:val="00167D71"/>
    <w:rsid w:val="001703E2"/>
    <w:rsid w:val="00173B36"/>
    <w:rsid w:val="00177BCB"/>
    <w:rsid w:val="00196327"/>
    <w:rsid w:val="001D57A6"/>
    <w:rsid w:val="001D6AD9"/>
    <w:rsid w:val="001E5794"/>
    <w:rsid w:val="001F6D5E"/>
    <w:rsid w:val="00200579"/>
    <w:rsid w:val="00217454"/>
    <w:rsid w:val="002251C8"/>
    <w:rsid w:val="0023600D"/>
    <w:rsid w:val="00241482"/>
    <w:rsid w:val="002530DA"/>
    <w:rsid w:val="00256F13"/>
    <w:rsid w:val="00261E7B"/>
    <w:rsid w:val="00263C5F"/>
    <w:rsid w:val="00293BB8"/>
    <w:rsid w:val="002954B8"/>
    <w:rsid w:val="002A4A92"/>
    <w:rsid w:val="002A72C1"/>
    <w:rsid w:val="002B0852"/>
    <w:rsid w:val="002B6CE8"/>
    <w:rsid w:val="002C0662"/>
    <w:rsid w:val="002C61E3"/>
    <w:rsid w:val="002D5478"/>
    <w:rsid w:val="00306BF5"/>
    <w:rsid w:val="00314C69"/>
    <w:rsid w:val="00317F30"/>
    <w:rsid w:val="00320ECB"/>
    <w:rsid w:val="00334FEC"/>
    <w:rsid w:val="003418BD"/>
    <w:rsid w:val="00344FC0"/>
    <w:rsid w:val="00377A0D"/>
    <w:rsid w:val="00382737"/>
    <w:rsid w:val="00392B15"/>
    <w:rsid w:val="00396103"/>
    <w:rsid w:val="003A2E8A"/>
    <w:rsid w:val="003C07B4"/>
    <w:rsid w:val="003C0DDD"/>
    <w:rsid w:val="003D7205"/>
    <w:rsid w:val="003E02DA"/>
    <w:rsid w:val="003E1692"/>
    <w:rsid w:val="003E7783"/>
    <w:rsid w:val="003E7B08"/>
    <w:rsid w:val="0042502F"/>
    <w:rsid w:val="00425BCC"/>
    <w:rsid w:val="00442A0E"/>
    <w:rsid w:val="00443C70"/>
    <w:rsid w:val="00457066"/>
    <w:rsid w:val="00467A95"/>
    <w:rsid w:val="004A2941"/>
    <w:rsid w:val="004A4C74"/>
    <w:rsid w:val="004E5226"/>
    <w:rsid w:val="004E6AB2"/>
    <w:rsid w:val="004E70E8"/>
    <w:rsid w:val="00503797"/>
    <w:rsid w:val="005106FD"/>
    <w:rsid w:val="00525A49"/>
    <w:rsid w:val="005340E9"/>
    <w:rsid w:val="00535F87"/>
    <w:rsid w:val="00564622"/>
    <w:rsid w:val="005A3E0B"/>
    <w:rsid w:val="005B3227"/>
    <w:rsid w:val="005C0A9C"/>
    <w:rsid w:val="005F1DAF"/>
    <w:rsid w:val="006138EA"/>
    <w:rsid w:val="006361F0"/>
    <w:rsid w:val="00676AA4"/>
    <w:rsid w:val="00676F50"/>
    <w:rsid w:val="0068094B"/>
    <w:rsid w:val="00686284"/>
    <w:rsid w:val="006A51D5"/>
    <w:rsid w:val="006B1602"/>
    <w:rsid w:val="006B299F"/>
    <w:rsid w:val="006E0F7B"/>
    <w:rsid w:val="006F10D3"/>
    <w:rsid w:val="006F6DAE"/>
    <w:rsid w:val="0073402D"/>
    <w:rsid w:val="00754329"/>
    <w:rsid w:val="00755C68"/>
    <w:rsid w:val="00765FBC"/>
    <w:rsid w:val="00792D43"/>
    <w:rsid w:val="00797F68"/>
    <w:rsid w:val="007A2FA8"/>
    <w:rsid w:val="007A3A86"/>
    <w:rsid w:val="007B30FE"/>
    <w:rsid w:val="007B3D18"/>
    <w:rsid w:val="007B7A61"/>
    <w:rsid w:val="007C53BB"/>
    <w:rsid w:val="007D7BB2"/>
    <w:rsid w:val="007E1EA5"/>
    <w:rsid w:val="007E1FA8"/>
    <w:rsid w:val="007E6083"/>
    <w:rsid w:val="007F4FAA"/>
    <w:rsid w:val="008033EC"/>
    <w:rsid w:val="00804CCA"/>
    <w:rsid w:val="00855181"/>
    <w:rsid w:val="00882F23"/>
    <w:rsid w:val="0089047A"/>
    <w:rsid w:val="0089241D"/>
    <w:rsid w:val="0089546E"/>
    <w:rsid w:val="008A1020"/>
    <w:rsid w:val="008A1250"/>
    <w:rsid w:val="008A1FCF"/>
    <w:rsid w:val="008B1112"/>
    <w:rsid w:val="008C1869"/>
    <w:rsid w:val="008C7579"/>
    <w:rsid w:val="008C78F5"/>
    <w:rsid w:val="009104EE"/>
    <w:rsid w:val="00914419"/>
    <w:rsid w:val="009146AD"/>
    <w:rsid w:val="009229DF"/>
    <w:rsid w:val="00935DBC"/>
    <w:rsid w:val="00962351"/>
    <w:rsid w:val="00962E61"/>
    <w:rsid w:val="009727DB"/>
    <w:rsid w:val="00986331"/>
    <w:rsid w:val="009A6667"/>
    <w:rsid w:val="009C1A02"/>
    <w:rsid w:val="009C7105"/>
    <w:rsid w:val="009D12BC"/>
    <w:rsid w:val="009F30DB"/>
    <w:rsid w:val="009F7F34"/>
    <w:rsid w:val="00A122BB"/>
    <w:rsid w:val="00A37F9E"/>
    <w:rsid w:val="00A62F13"/>
    <w:rsid w:val="00A67382"/>
    <w:rsid w:val="00AB2248"/>
    <w:rsid w:val="00AB7FE5"/>
    <w:rsid w:val="00AC1E5A"/>
    <w:rsid w:val="00B013B3"/>
    <w:rsid w:val="00B10F59"/>
    <w:rsid w:val="00B161F3"/>
    <w:rsid w:val="00B30792"/>
    <w:rsid w:val="00B463F7"/>
    <w:rsid w:val="00B51636"/>
    <w:rsid w:val="00B54AD3"/>
    <w:rsid w:val="00B62B99"/>
    <w:rsid w:val="00B643D0"/>
    <w:rsid w:val="00B65CB8"/>
    <w:rsid w:val="00B71E93"/>
    <w:rsid w:val="00B87E22"/>
    <w:rsid w:val="00B90403"/>
    <w:rsid w:val="00B927A7"/>
    <w:rsid w:val="00B9757A"/>
    <w:rsid w:val="00BA2563"/>
    <w:rsid w:val="00BA3E51"/>
    <w:rsid w:val="00BB3142"/>
    <w:rsid w:val="00BB6375"/>
    <w:rsid w:val="00BD6049"/>
    <w:rsid w:val="00C155FC"/>
    <w:rsid w:val="00C24B6D"/>
    <w:rsid w:val="00C319DD"/>
    <w:rsid w:val="00C401F7"/>
    <w:rsid w:val="00C532FC"/>
    <w:rsid w:val="00C643F1"/>
    <w:rsid w:val="00C75D84"/>
    <w:rsid w:val="00C857CB"/>
    <w:rsid w:val="00CA5CD9"/>
    <w:rsid w:val="00D04093"/>
    <w:rsid w:val="00D0794D"/>
    <w:rsid w:val="00D140DF"/>
    <w:rsid w:val="00D47A73"/>
    <w:rsid w:val="00D666BB"/>
    <w:rsid w:val="00D720DF"/>
    <w:rsid w:val="00D92ED4"/>
    <w:rsid w:val="00D94ABF"/>
    <w:rsid w:val="00DC36D4"/>
    <w:rsid w:val="00DC775B"/>
    <w:rsid w:val="00E20245"/>
    <w:rsid w:val="00E23587"/>
    <w:rsid w:val="00E40AB4"/>
    <w:rsid w:val="00E4379F"/>
    <w:rsid w:val="00E62920"/>
    <w:rsid w:val="00E65596"/>
    <w:rsid w:val="00E710FA"/>
    <w:rsid w:val="00E75AC2"/>
    <w:rsid w:val="00E95820"/>
    <w:rsid w:val="00EA0042"/>
    <w:rsid w:val="00EB1D1B"/>
    <w:rsid w:val="00EB4E92"/>
    <w:rsid w:val="00EB5A94"/>
    <w:rsid w:val="00EC4931"/>
    <w:rsid w:val="00F0505F"/>
    <w:rsid w:val="00F21B7A"/>
    <w:rsid w:val="00F23989"/>
    <w:rsid w:val="00F35128"/>
    <w:rsid w:val="00F36323"/>
    <w:rsid w:val="00F36875"/>
    <w:rsid w:val="00F422F7"/>
    <w:rsid w:val="00F50830"/>
    <w:rsid w:val="00F51E3E"/>
    <w:rsid w:val="00F53B71"/>
    <w:rsid w:val="00F716E1"/>
    <w:rsid w:val="00F7560A"/>
    <w:rsid w:val="00F908C3"/>
    <w:rsid w:val="00F90A66"/>
    <w:rsid w:val="00F90C90"/>
    <w:rsid w:val="00F91753"/>
    <w:rsid w:val="00F96B09"/>
    <w:rsid w:val="00FB1F01"/>
    <w:rsid w:val="00FB2971"/>
    <w:rsid w:val="00FC0DFA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F6E9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6" w:themeColor="background2"/>
        <w:sz w:val="18"/>
        <w:szCs w:val="18"/>
        <w:lang w:val="ru-RU" w:eastAsia="zh-CN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361F0"/>
    <w:pPr>
      <w:spacing w:before="0" w:after="0" w:line="168" w:lineRule="auto"/>
    </w:pPr>
    <w:rPr>
      <w:rFonts w:ascii="Microsoft YaHei UI" w:eastAsia="Microsoft YaHei UI" w:hAnsi="Microsoft YaHei UI"/>
      <w:lang w:val="en-US"/>
    </w:rPr>
  </w:style>
  <w:style w:type="paragraph" w:styleId="1">
    <w:name w:val="heading 1"/>
    <w:basedOn w:val="a3"/>
    <w:next w:val="a3"/>
    <w:link w:val="10"/>
    <w:uiPriority w:val="9"/>
    <w:qFormat/>
    <w:rsid w:val="00B30792"/>
    <w:pPr>
      <w:keepNext/>
      <w:keepLines/>
      <w:outlineLvl w:val="0"/>
    </w:pPr>
    <w:rPr>
      <w:rFonts w:cstheme="majorBidi"/>
      <w:caps/>
      <w:color w:val="auto"/>
      <w:sz w:val="28"/>
      <w:szCs w:val="32"/>
    </w:rPr>
  </w:style>
  <w:style w:type="paragraph" w:styleId="21">
    <w:name w:val="heading 2"/>
    <w:basedOn w:val="a3"/>
    <w:next w:val="a3"/>
    <w:link w:val="22"/>
    <w:uiPriority w:val="9"/>
    <w:unhideWhenUsed/>
    <w:qFormat/>
    <w:rsid w:val="00B30792"/>
    <w:pPr>
      <w:keepNext/>
      <w:keepLines/>
      <w:outlineLvl w:val="1"/>
    </w:pPr>
    <w:rPr>
      <w:rFonts w:cstheme="majorBidi"/>
      <w:color w:val="5E7697" w:themeColor="accent1"/>
      <w:sz w:val="28"/>
      <w:szCs w:val="26"/>
    </w:rPr>
  </w:style>
  <w:style w:type="paragraph" w:styleId="31">
    <w:name w:val="heading 3"/>
    <w:basedOn w:val="a3"/>
    <w:next w:val="a3"/>
    <w:link w:val="32"/>
    <w:uiPriority w:val="9"/>
    <w:semiHidden/>
    <w:rsid w:val="00003E5C"/>
    <w:pPr>
      <w:keepNext/>
      <w:keepLines/>
      <w:spacing w:line="400" w:lineRule="exact"/>
      <w:outlineLvl w:val="2"/>
    </w:pPr>
    <w:rPr>
      <w:rFonts w:cstheme="majorBidi"/>
      <w:color w:val="5E7697" w:themeColor="accent1"/>
      <w:sz w:val="28"/>
      <w:szCs w:val="24"/>
    </w:rPr>
  </w:style>
  <w:style w:type="paragraph" w:styleId="41">
    <w:name w:val="heading 4"/>
    <w:basedOn w:val="a3"/>
    <w:next w:val="a3"/>
    <w:link w:val="42"/>
    <w:uiPriority w:val="9"/>
    <w:semiHidden/>
    <w:rsid w:val="00003E5C"/>
    <w:pPr>
      <w:keepNext/>
      <w:keepLines/>
      <w:spacing w:line="440" w:lineRule="exact"/>
      <w:outlineLvl w:val="3"/>
    </w:pPr>
    <w:rPr>
      <w:rFonts w:cstheme="majorBidi"/>
      <w:b/>
      <w:iCs/>
      <w:color w:val="718EB5" w:themeColor="accent3"/>
      <w:sz w:val="28"/>
    </w:rPr>
  </w:style>
  <w:style w:type="paragraph" w:styleId="51">
    <w:name w:val="heading 5"/>
    <w:basedOn w:val="a3"/>
    <w:next w:val="a3"/>
    <w:link w:val="52"/>
    <w:uiPriority w:val="9"/>
    <w:semiHidden/>
    <w:rsid w:val="00003E5C"/>
    <w:pPr>
      <w:keepNext/>
      <w:keepLines/>
      <w:spacing w:before="40"/>
      <w:outlineLvl w:val="4"/>
    </w:pPr>
    <w:rPr>
      <w:rFonts w:cstheme="majorBidi"/>
      <w:color w:val="465870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rsid w:val="00003E5C"/>
    <w:pPr>
      <w:keepNext/>
      <w:keepLines/>
      <w:spacing w:before="40"/>
      <w:outlineLvl w:val="5"/>
    </w:pPr>
    <w:rPr>
      <w:rFonts w:cstheme="majorBidi"/>
      <w:color w:val="2F3A4B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03E5C"/>
    <w:pPr>
      <w:keepNext/>
      <w:keepLines/>
      <w:spacing w:before="40"/>
      <w:outlineLvl w:val="6"/>
    </w:pPr>
    <w:rPr>
      <w:rFonts w:cstheme="majorBidi"/>
      <w:i/>
      <w:iCs/>
      <w:color w:val="2F3A4B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03E5C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03E5C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页眉 字符"/>
    <w:basedOn w:val="a4"/>
    <w:link w:val="a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9">
    <w:name w:val="footer"/>
    <w:basedOn w:val="a3"/>
    <w:link w:val="aa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页脚 字符"/>
    <w:basedOn w:val="a4"/>
    <w:link w:val="a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b">
    <w:name w:val="Balloon Text"/>
    <w:basedOn w:val="a3"/>
    <w:link w:val="ac"/>
    <w:uiPriority w:val="99"/>
    <w:semiHidden/>
    <w:unhideWhenUsed/>
    <w:rsid w:val="00003E5C"/>
    <w:pPr>
      <w:spacing w:line="240" w:lineRule="auto"/>
    </w:pPr>
    <w:rPr>
      <w:rFonts w:cs="Segoe UI"/>
    </w:rPr>
  </w:style>
  <w:style w:type="character" w:customStyle="1" w:styleId="ac">
    <w:name w:val="批注框文本 字符"/>
    <w:basedOn w:val="a4"/>
    <w:link w:val="ab"/>
    <w:uiPriority w:val="99"/>
    <w:semiHidden/>
    <w:rsid w:val="00003E5C"/>
    <w:rPr>
      <w:rFonts w:ascii="Microsoft YaHei UI" w:eastAsia="Microsoft YaHei UI" w:hAnsi="Microsoft YaHei UI" w:cs="Segoe UI"/>
      <w:lang w:val="en-US"/>
    </w:rPr>
  </w:style>
  <w:style w:type="character" w:styleId="ad">
    <w:name w:val="Placeholder Text"/>
    <w:basedOn w:val="a4"/>
    <w:uiPriority w:val="99"/>
    <w:semiHidden/>
    <w:rsid w:val="00003E5C"/>
    <w:rPr>
      <w:rFonts w:ascii="Microsoft YaHei UI" w:eastAsia="Microsoft YaHei UI" w:hAnsi="Microsoft YaHei UI"/>
      <w:color w:val="808080"/>
    </w:rPr>
  </w:style>
  <w:style w:type="table" w:styleId="ae">
    <w:name w:val="Table Grid"/>
    <w:basedOn w:val="a5"/>
    <w:uiPriority w:val="39"/>
    <w:rsid w:val="0000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4"/>
    <w:link w:val="1"/>
    <w:uiPriority w:val="9"/>
    <w:rsid w:val="00B30792"/>
    <w:rPr>
      <w:rFonts w:ascii="Microsoft YaHei UI" w:eastAsia="Microsoft YaHei UI" w:hAnsi="Microsoft YaHei UI" w:cstheme="majorBidi"/>
      <w:caps/>
      <w:color w:val="auto"/>
      <w:sz w:val="28"/>
      <w:szCs w:val="32"/>
      <w:lang w:val="en-US"/>
    </w:rPr>
  </w:style>
  <w:style w:type="character" w:customStyle="1" w:styleId="22">
    <w:name w:val="标题 2 字符"/>
    <w:basedOn w:val="a4"/>
    <w:link w:val="21"/>
    <w:uiPriority w:val="9"/>
    <w:rsid w:val="00B30792"/>
    <w:rPr>
      <w:rFonts w:ascii="Microsoft YaHei UI" w:eastAsia="Microsoft YaHei UI" w:hAnsi="Microsoft YaHei UI" w:cstheme="majorBidi"/>
      <w:color w:val="5E7697" w:themeColor="accent1"/>
      <w:sz w:val="28"/>
      <w:szCs w:val="26"/>
      <w:lang w:val="en-US"/>
    </w:rPr>
  </w:style>
  <w:style w:type="character" w:customStyle="1" w:styleId="32">
    <w:name w:val="标题 3 字符"/>
    <w:basedOn w:val="a4"/>
    <w:link w:val="31"/>
    <w:uiPriority w:val="9"/>
    <w:semiHidden/>
    <w:rsid w:val="00003E5C"/>
    <w:rPr>
      <w:rFonts w:ascii="Microsoft YaHei UI" w:eastAsia="Microsoft YaHei UI" w:hAnsi="Microsoft YaHei UI" w:cstheme="majorBidi"/>
      <w:color w:val="5E7697" w:themeColor="accent1"/>
      <w:sz w:val="28"/>
      <w:szCs w:val="24"/>
      <w:lang w:val="en-US"/>
    </w:rPr>
  </w:style>
  <w:style w:type="character" w:styleId="af">
    <w:name w:val="Hyperlink"/>
    <w:basedOn w:val="a4"/>
    <w:uiPriority w:val="99"/>
    <w:semiHidden/>
    <w:rsid w:val="00003E5C"/>
    <w:rPr>
      <w:rFonts w:ascii="Microsoft YaHei UI" w:eastAsia="Microsoft YaHei UI" w:hAnsi="Microsoft YaHei UI"/>
      <w:color w:val="0563C1" w:themeColor="hyperlink"/>
      <w:u w:val="single"/>
    </w:rPr>
  </w:style>
  <w:style w:type="character" w:styleId="af0">
    <w:name w:val="Unresolved 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1">
    <w:name w:val="No Spacing"/>
    <w:uiPriority w:val="12"/>
    <w:qFormat/>
    <w:rsid w:val="00003E5C"/>
    <w:pPr>
      <w:spacing w:before="0" w:after="0" w:line="180" w:lineRule="auto"/>
    </w:pPr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42">
    <w:name w:val="标题 4 字符"/>
    <w:basedOn w:val="a4"/>
    <w:link w:val="41"/>
    <w:uiPriority w:val="9"/>
    <w:semiHidden/>
    <w:rsid w:val="00003E5C"/>
    <w:rPr>
      <w:rFonts w:ascii="Microsoft YaHei UI" w:eastAsia="Microsoft YaHei UI" w:hAnsi="Microsoft YaHei UI" w:cstheme="majorBidi"/>
      <w:b/>
      <w:iCs/>
      <w:color w:val="718EB5" w:themeColor="accent3"/>
      <w:sz w:val="28"/>
      <w:lang w:val="en-US"/>
    </w:rPr>
  </w:style>
  <w:style w:type="character" w:customStyle="1" w:styleId="52">
    <w:name w:val="标题 5 字符"/>
    <w:basedOn w:val="a4"/>
    <w:link w:val="51"/>
    <w:uiPriority w:val="9"/>
    <w:semiHidden/>
    <w:rsid w:val="00003E5C"/>
    <w:rPr>
      <w:rFonts w:ascii="Microsoft YaHei UI" w:eastAsia="Microsoft YaHei UI" w:hAnsi="Microsoft YaHei UI" w:cstheme="majorBidi"/>
      <w:color w:val="465870" w:themeColor="accent1" w:themeShade="BF"/>
      <w:lang w:val="en-US"/>
    </w:rPr>
  </w:style>
  <w:style w:type="paragraph" w:styleId="a2">
    <w:name w:val="List Paragraph"/>
    <w:basedOn w:val="a3"/>
    <w:uiPriority w:val="34"/>
    <w:qFormat/>
    <w:rsid w:val="006361F0"/>
    <w:pPr>
      <w:numPr>
        <w:numId w:val="1"/>
      </w:numPr>
      <w:ind w:left="357" w:hanging="357"/>
      <w:contextualSpacing/>
    </w:pPr>
    <w:rPr>
      <w:caps/>
      <w:color w:val="5E7697" w:themeColor="accent1"/>
      <w:sz w:val="26"/>
    </w:rPr>
  </w:style>
  <w:style w:type="paragraph" w:styleId="af2">
    <w:name w:val="Title"/>
    <w:basedOn w:val="a3"/>
    <w:next w:val="a3"/>
    <w:link w:val="af3"/>
    <w:uiPriority w:val="10"/>
    <w:qFormat/>
    <w:rsid w:val="00B30792"/>
    <w:pPr>
      <w:spacing w:before="120"/>
      <w:jc w:val="center"/>
    </w:pPr>
    <w:rPr>
      <w:rFonts w:cstheme="majorBidi"/>
      <w:caps/>
      <w:spacing w:val="-10"/>
      <w:kern w:val="28"/>
      <w:sz w:val="60"/>
      <w:szCs w:val="56"/>
    </w:rPr>
  </w:style>
  <w:style w:type="character" w:customStyle="1" w:styleId="af3">
    <w:name w:val="标题 字符"/>
    <w:basedOn w:val="a4"/>
    <w:link w:val="af2"/>
    <w:uiPriority w:val="10"/>
    <w:rsid w:val="00B30792"/>
    <w:rPr>
      <w:rFonts w:ascii="Microsoft YaHei UI" w:eastAsia="Microsoft YaHei UI" w:hAnsi="Microsoft YaHei UI" w:cstheme="majorBidi"/>
      <w:caps/>
      <w:spacing w:val="-10"/>
      <w:kern w:val="28"/>
      <w:sz w:val="60"/>
      <w:szCs w:val="56"/>
      <w:lang w:val="en-US"/>
    </w:rPr>
  </w:style>
  <w:style w:type="character" w:customStyle="1" w:styleId="60">
    <w:name w:val="标题 6 字符"/>
    <w:basedOn w:val="a4"/>
    <w:link w:val="6"/>
    <w:uiPriority w:val="9"/>
    <w:semiHidden/>
    <w:rsid w:val="00003E5C"/>
    <w:rPr>
      <w:rFonts w:ascii="Microsoft YaHei UI" w:eastAsia="Microsoft YaHei UI" w:hAnsi="Microsoft YaHei UI" w:cstheme="majorBidi"/>
      <w:color w:val="2F3A4B" w:themeColor="accent1" w:themeShade="7F"/>
      <w:lang w:val="en-US"/>
    </w:rPr>
  </w:style>
  <w:style w:type="paragraph" w:styleId="af4">
    <w:name w:val="Subtitle"/>
    <w:basedOn w:val="a3"/>
    <w:next w:val="a3"/>
    <w:link w:val="af5"/>
    <w:uiPriority w:val="11"/>
    <w:qFormat/>
    <w:rsid w:val="00003E5C"/>
    <w:pPr>
      <w:numPr>
        <w:ilvl w:val="1"/>
      </w:numPr>
      <w:spacing w:line="180" w:lineRule="auto"/>
      <w:jc w:val="center"/>
    </w:pPr>
    <w:rPr>
      <w:caps/>
      <w:color w:val="5E7697" w:themeColor="accent1"/>
      <w:spacing w:val="-10"/>
      <w:sz w:val="26"/>
    </w:rPr>
  </w:style>
  <w:style w:type="character" w:customStyle="1" w:styleId="af5">
    <w:name w:val="副标题 字符"/>
    <w:basedOn w:val="a4"/>
    <w:link w:val="af4"/>
    <w:uiPriority w:val="11"/>
    <w:rsid w:val="00003E5C"/>
    <w:rPr>
      <w:rFonts w:ascii="Microsoft YaHei UI" w:eastAsia="Microsoft YaHei UI" w:hAnsi="Microsoft YaHei UI"/>
      <w:caps/>
      <w:color w:val="5E7697" w:themeColor="accent1"/>
      <w:spacing w:val="-10"/>
      <w:sz w:val="26"/>
      <w:lang w:val="en-US"/>
    </w:rPr>
  </w:style>
  <w:style w:type="paragraph" w:customStyle="1" w:styleId="af6">
    <w:name w:val="联系信息"/>
    <w:basedOn w:val="a3"/>
    <w:link w:val="af7"/>
    <w:uiPriority w:val="12"/>
    <w:qFormat/>
    <w:rsid w:val="00003E5C"/>
    <w:pPr>
      <w:framePr w:wrap="around" w:vAnchor="text" w:hAnchor="text" w:xAlign="center" w:y="1"/>
      <w:spacing w:line="420" w:lineRule="exact"/>
      <w:contextualSpacing/>
      <w:suppressOverlap/>
    </w:pPr>
    <w:rPr>
      <w:color w:val="434343" w:themeColor="accent6"/>
      <w:sz w:val="26"/>
    </w:rPr>
  </w:style>
  <w:style w:type="paragraph" w:styleId="af8">
    <w:name w:val="Date"/>
    <w:basedOn w:val="a3"/>
    <w:next w:val="a3"/>
    <w:link w:val="af9"/>
    <w:uiPriority w:val="99"/>
    <w:qFormat/>
    <w:rsid w:val="00003E5C"/>
    <w:pPr>
      <w:spacing w:before="40" w:after="40"/>
    </w:pPr>
    <w:rPr>
      <w:color w:val="806153" w:themeColor="accent4"/>
    </w:rPr>
  </w:style>
  <w:style w:type="character" w:customStyle="1" w:styleId="af7">
    <w:name w:val="联系信息字符"/>
    <w:basedOn w:val="a4"/>
    <w:link w:val="af6"/>
    <w:uiPriority w:val="12"/>
    <w:rsid w:val="00003E5C"/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af9">
    <w:name w:val="日期 字符"/>
    <w:basedOn w:val="a4"/>
    <w:link w:val="af8"/>
    <w:uiPriority w:val="99"/>
    <w:rsid w:val="00003E5C"/>
    <w:rPr>
      <w:rFonts w:ascii="Microsoft YaHei UI" w:eastAsia="Microsoft YaHei UI" w:hAnsi="Microsoft YaHei UI"/>
      <w:color w:val="806153" w:themeColor="accent4"/>
      <w:lang w:val="en-US"/>
    </w:rPr>
  </w:style>
  <w:style w:type="numbering" w:styleId="1111110">
    <w:name w:val="Outline List 2"/>
    <w:basedOn w:val="a6"/>
    <w:uiPriority w:val="99"/>
    <w:semiHidden/>
    <w:unhideWhenUsed/>
    <w:rsid w:val="00003E5C"/>
    <w:pPr>
      <w:numPr>
        <w:numId w:val="2"/>
      </w:numPr>
    </w:pPr>
  </w:style>
  <w:style w:type="numbering" w:styleId="111111">
    <w:name w:val="Outline List 1"/>
    <w:basedOn w:val="a6"/>
    <w:uiPriority w:val="99"/>
    <w:semiHidden/>
    <w:unhideWhenUsed/>
    <w:rsid w:val="00003E5C"/>
    <w:pPr>
      <w:numPr>
        <w:numId w:val="3"/>
      </w:numPr>
    </w:pPr>
  </w:style>
  <w:style w:type="character" w:customStyle="1" w:styleId="70">
    <w:name w:val="标题 7 字符"/>
    <w:basedOn w:val="a4"/>
    <w:link w:val="7"/>
    <w:uiPriority w:val="9"/>
    <w:semiHidden/>
    <w:rsid w:val="00003E5C"/>
    <w:rPr>
      <w:rFonts w:ascii="Microsoft YaHei UI" w:eastAsia="Microsoft YaHei UI" w:hAnsi="Microsoft YaHei UI" w:cstheme="majorBidi"/>
      <w:i/>
      <w:iCs/>
      <w:color w:val="2F3A4B" w:themeColor="accent1" w:themeShade="7F"/>
      <w:lang w:val="en-US"/>
    </w:rPr>
  </w:style>
  <w:style w:type="character" w:customStyle="1" w:styleId="80">
    <w:name w:val="标题 8 字符"/>
    <w:basedOn w:val="a4"/>
    <w:link w:val="8"/>
    <w:uiPriority w:val="9"/>
    <w:semiHidden/>
    <w:rsid w:val="00003E5C"/>
    <w:rPr>
      <w:rFonts w:ascii="Microsoft YaHei UI" w:eastAsia="Microsoft YaHei UI" w:hAnsi="Microsoft YaHei U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标题 9 字符"/>
    <w:basedOn w:val="a4"/>
    <w:link w:val="9"/>
    <w:uiPriority w:val="9"/>
    <w:semiHidden/>
    <w:rsid w:val="00003E5C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  <w:lang w:val="en-US"/>
    </w:rPr>
  </w:style>
  <w:style w:type="numbering" w:styleId="a1">
    <w:name w:val="Outline List 3"/>
    <w:basedOn w:val="a6"/>
    <w:uiPriority w:val="99"/>
    <w:semiHidden/>
    <w:unhideWhenUsed/>
    <w:rsid w:val="00003E5C"/>
    <w:pPr>
      <w:numPr>
        <w:numId w:val="4"/>
      </w:numPr>
    </w:pPr>
  </w:style>
  <w:style w:type="paragraph" w:styleId="afa">
    <w:name w:val="Bibliography"/>
    <w:basedOn w:val="a3"/>
    <w:next w:val="a3"/>
    <w:uiPriority w:val="37"/>
    <w:semiHidden/>
    <w:unhideWhenUsed/>
    <w:rsid w:val="00003E5C"/>
  </w:style>
  <w:style w:type="paragraph" w:styleId="afb">
    <w:name w:val="Block Text"/>
    <w:basedOn w:val="a3"/>
    <w:uiPriority w:val="99"/>
    <w:semiHidden/>
    <w:unhideWhenUsed/>
    <w:rsid w:val="00003E5C"/>
    <w:pPr>
      <w:pBdr>
        <w:top w:val="single" w:sz="2" w:space="10" w:color="5E7697" w:themeColor="accent1"/>
        <w:left w:val="single" w:sz="2" w:space="10" w:color="5E7697" w:themeColor="accent1"/>
        <w:bottom w:val="single" w:sz="2" w:space="10" w:color="5E7697" w:themeColor="accent1"/>
        <w:right w:val="single" w:sz="2" w:space="10" w:color="5E7697" w:themeColor="accent1"/>
      </w:pBdr>
      <w:ind w:left="1152" w:right="1152"/>
    </w:pPr>
    <w:rPr>
      <w:i/>
      <w:iCs/>
      <w:color w:val="5E7697" w:themeColor="accent1"/>
    </w:rPr>
  </w:style>
  <w:style w:type="paragraph" w:styleId="afc">
    <w:name w:val="Body Text"/>
    <w:basedOn w:val="a3"/>
    <w:link w:val="afd"/>
    <w:uiPriority w:val="99"/>
    <w:semiHidden/>
    <w:unhideWhenUsed/>
    <w:rsid w:val="00003E5C"/>
    <w:pPr>
      <w:spacing w:after="120"/>
    </w:pPr>
  </w:style>
  <w:style w:type="character" w:customStyle="1" w:styleId="afd">
    <w:name w:val="正文文本 字符"/>
    <w:basedOn w:val="a4"/>
    <w:link w:val="afc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3">
    <w:name w:val="Body Text 2"/>
    <w:basedOn w:val="a3"/>
    <w:link w:val="24"/>
    <w:uiPriority w:val="99"/>
    <w:semiHidden/>
    <w:unhideWhenUsed/>
    <w:rsid w:val="00003E5C"/>
    <w:pPr>
      <w:spacing w:after="120" w:line="480" w:lineRule="auto"/>
    </w:pPr>
  </w:style>
  <w:style w:type="character" w:customStyle="1" w:styleId="24">
    <w:name w:val="正文文本 2 字符"/>
    <w:basedOn w:val="a4"/>
    <w:link w:val="23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3">
    <w:name w:val="Body Text 3"/>
    <w:basedOn w:val="a3"/>
    <w:link w:val="34"/>
    <w:uiPriority w:val="99"/>
    <w:semiHidden/>
    <w:unhideWhenUsed/>
    <w:rsid w:val="00003E5C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4"/>
    <w:link w:val="33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paragraph" w:styleId="afe">
    <w:name w:val="Body Text First Indent"/>
    <w:basedOn w:val="afc"/>
    <w:link w:val="aff"/>
    <w:uiPriority w:val="99"/>
    <w:semiHidden/>
    <w:unhideWhenUsed/>
    <w:rsid w:val="00003E5C"/>
    <w:pPr>
      <w:spacing w:after="240"/>
      <w:ind w:firstLine="360"/>
    </w:pPr>
  </w:style>
  <w:style w:type="character" w:customStyle="1" w:styleId="aff">
    <w:name w:val="正文文本首行缩进 字符"/>
    <w:basedOn w:val="afd"/>
    <w:link w:val="afe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0">
    <w:name w:val="Body Text Indent"/>
    <w:basedOn w:val="a3"/>
    <w:link w:val="aff1"/>
    <w:uiPriority w:val="99"/>
    <w:semiHidden/>
    <w:unhideWhenUsed/>
    <w:rsid w:val="00003E5C"/>
    <w:pPr>
      <w:spacing w:after="120"/>
      <w:ind w:left="360"/>
    </w:pPr>
  </w:style>
  <w:style w:type="character" w:customStyle="1" w:styleId="aff1">
    <w:name w:val="正文文本缩进 字符"/>
    <w:basedOn w:val="a4"/>
    <w:link w:val="a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5">
    <w:name w:val="Body Text First Indent 2"/>
    <w:basedOn w:val="aff0"/>
    <w:link w:val="26"/>
    <w:uiPriority w:val="99"/>
    <w:semiHidden/>
    <w:unhideWhenUsed/>
    <w:rsid w:val="00003E5C"/>
    <w:pPr>
      <w:spacing w:after="240"/>
      <w:ind w:firstLine="360"/>
    </w:pPr>
  </w:style>
  <w:style w:type="character" w:customStyle="1" w:styleId="26">
    <w:name w:val="正文文本首行缩进 2 字符"/>
    <w:basedOn w:val="aff1"/>
    <w:link w:val="25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7">
    <w:name w:val="Body Text Indent 2"/>
    <w:basedOn w:val="a3"/>
    <w:link w:val="28"/>
    <w:uiPriority w:val="99"/>
    <w:semiHidden/>
    <w:unhideWhenUsed/>
    <w:rsid w:val="00003E5C"/>
    <w:pPr>
      <w:spacing w:after="120" w:line="480" w:lineRule="auto"/>
      <w:ind w:left="360"/>
    </w:pPr>
  </w:style>
  <w:style w:type="character" w:customStyle="1" w:styleId="28">
    <w:name w:val="正文文本缩进 2 字符"/>
    <w:basedOn w:val="a4"/>
    <w:link w:val="2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5">
    <w:name w:val="Body Text Indent 3"/>
    <w:basedOn w:val="a3"/>
    <w:link w:val="36"/>
    <w:uiPriority w:val="99"/>
    <w:semiHidden/>
    <w:unhideWhenUsed/>
    <w:rsid w:val="00003E5C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4"/>
    <w:link w:val="35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character" w:styleId="aff2">
    <w:name w:val="Book Title"/>
    <w:basedOn w:val="a4"/>
    <w:uiPriority w:val="33"/>
    <w:semiHidden/>
    <w:rsid w:val="00003E5C"/>
    <w:rPr>
      <w:rFonts w:ascii="Microsoft YaHei UI" w:eastAsia="Microsoft YaHei UI" w:hAnsi="Microsoft YaHei UI"/>
      <w:b/>
      <w:bCs/>
      <w:i/>
      <w:iCs/>
      <w:spacing w:val="5"/>
    </w:rPr>
  </w:style>
  <w:style w:type="paragraph" w:styleId="aff3">
    <w:name w:val="caption"/>
    <w:basedOn w:val="a3"/>
    <w:next w:val="a3"/>
    <w:uiPriority w:val="35"/>
    <w:semiHidden/>
    <w:unhideWhenUsed/>
    <w:qFormat/>
    <w:rsid w:val="00003E5C"/>
    <w:pPr>
      <w:spacing w:after="200" w:line="240" w:lineRule="auto"/>
    </w:pPr>
    <w:rPr>
      <w:i/>
      <w:iCs/>
      <w:color w:val="333333" w:themeColor="text2"/>
    </w:rPr>
  </w:style>
  <w:style w:type="paragraph" w:styleId="aff4">
    <w:name w:val="Closing"/>
    <w:basedOn w:val="a3"/>
    <w:link w:val="aff5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5">
    <w:name w:val="结束语 字符"/>
    <w:basedOn w:val="a4"/>
    <w:link w:val="aff4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table" w:styleId="aff6">
    <w:name w:val="Colorful Grid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</w:rPr>
      <w:tblPr/>
      <w:tcPr>
        <w:shd w:val="clear" w:color="auto" w:fill="BDC8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8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</w:rPr>
      <w:tblPr/>
      <w:tcPr>
        <w:shd w:val="clear" w:color="auto" w:fill="F6EB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B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</w:rPr>
      <w:tblPr/>
      <w:tcPr>
        <w:shd w:val="clear" w:color="auto" w:fill="C6D1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D1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</w:rPr>
      <w:tblPr/>
      <w:tcPr>
        <w:shd w:val="clear" w:color="auto" w:fill="D0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</w:rPr>
      <w:tblPr/>
      <w:tcPr>
        <w:shd w:val="clear" w:color="auto" w:fill="F0F3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3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</w:rPr>
      <w:tblPr/>
      <w:tcPr>
        <w:shd w:val="clear" w:color="auto" w:fill="B3B3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aff7">
    <w:name w:val="Colorful List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A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3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D42" w:themeFill="accent4" w:themeFillShade="CC"/>
      </w:tcPr>
    </w:tblStylePr>
    <w:tblStylePr w:type="lastRow">
      <w:rPr>
        <w:b/>
        <w:bCs/>
        <w:color w:val="664D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F9A" w:themeFill="accent3" w:themeFillShade="CC"/>
      </w:tcPr>
    </w:tblStylePr>
    <w:tblStylePr w:type="lastRow">
      <w:rPr>
        <w:b/>
        <w:bCs/>
        <w:color w:val="506F9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3535" w:themeFill="accent6" w:themeFillShade="CC"/>
      </w:tcPr>
    </w:tblStylePr>
    <w:tblStylePr w:type="lastRow">
      <w:rPr>
        <w:b/>
        <w:bCs/>
        <w:color w:val="3535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B2CD" w:themeFill="accent5" w:themeFillShade="CC"/>
      </w:tcPr>
    </w:tblStylePr>
    <w:tblStylePr w:type="lastRow">
      <w:rPr>
        <w:b/>
        <w:bCs/>
        <w:color w:val="9DB2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aff8">
    <w:name w:val="Colorful Shading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465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465A" w:themeColor="accent1" w:themeShade="99"/>
          <w:insideV w:val="nil"/>
        </w:tcBorders>
        <w:shd w:val="clear" w:color="auto" w:fill="38465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65A" w:themeFill="accent1" w:themeFillShade="99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ADBA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763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7638" w:themeColor="accent2" w:themeShade="99"/>
          <w:insideV w:val="nil"/>
        </w:tcBorders>
        <w:shd w:val="clear" w:color="auto" w:fill="C1763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638" w:themeFill="accent2" w:themeFillShade="99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4E6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153" w:themeColor="accent4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537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5373" w:themeColor="accent3" w:themeShade="99"/>
          <w:insideV w:val="nil"/>
        </w:tcBorders>
        <w:shd w:val="clear" w:color="auto" w:fill="3C537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373" w:themeFill="accent3" w:themeFillShade="99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18EB5" w:themeColor="accent3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A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A31" w:themeColor="accent4" w:themeShade="99"/>
          <w:insideV w:val="nil"/>
        </w:tcBorders>
        <w:shd w:val="clear" w:color="auto" w:fill="4C3A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31" w:themeFill="accent4" w:themeFillShade="99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C4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34343" w:themeColor="accent6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83A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83AE" w:themeColor="accent5" w:themeShade="99"/>
          <w:insideV w:val="nil"/>
        </w:tcBorders>
        <w:shd w:val="clear" w:color="auto" w:fill="6283A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83AE" w:themeFill="accent5" w:themeFillShade="99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ECF0F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AE2EC" w:themeColor="accent5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28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2828" w:themeColor="accent6" w:themeShade="99"/>
          <w:insideV w:val="nil"/>
        </w:tcBorders>
        <w:shd w:val="clear" w:color="auto" w:fill="2828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accent6" w:themeFillShade="99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A1A1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4"/>
    <w:uiPriority w:val="99"/>
    <w:semiHidden/>
    <w:unhideWhenUsed/>
    <w:rsid w:val="00003E5C"/>
    <w:rPr>
      <w:rFonts w:ascii="Microsoft YaHei UI" w:eastAsia="Microsoft YaHei UI" w:hAnsi="Microsoft YaHei UI"/>
      <w:sz w:val="16"/>
      <w:szCs w:val="16"/>
    </w:rPr>
  </w:style>
  <w:style w:type="paragraph" w:styleId="affa">
    <w:name w:val="annotation text"/>
    <w:basedOn w:val="a3"/>
    <w:link w:val="affb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b">
    <w:name w:val="批注文字 字符"/>
    <w:basedOn w:val="a4"/>
    <w:link w:val="affa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03E5C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003E5C"/>
    <w:rPr>
      <w:rFonts w:ascii="Microsoft YaHei UI" w:eastAsia="Microsoft YaHei UI" w:hAnsi="Microsoft YaHei UI"/>
      <w:b/>
      <w:bCs/>
      <w:sz w:val="20"/>
      <w:szCs w:val="20"/>
      <w:lang w:val="en-US"/>
    </w:rPr>
  </w:style>
  <w:style w:type="table" w:styleId="affe">
    <w:name w:val="Dark List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A4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587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622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96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45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689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0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83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C9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A6C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21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32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</w:style>
  <w:style w:type="paragraph" w:styleId="afff">
    <w:name w:val="Document Map"/>
    <w:basedOn w:val="a3"/>
    <w:link w:val="afff0"/>
    <w:uiPriority w:val="99"/>
    <w:semiHidden/>
    <w:unhideWhenUsed/>
    <w:rsid w:val="00003E5C"/>
    <w:pPr>
      <w:spacing w:line="240" w:lineRule="auto"/>
    </w:pPr>
    <w:rPr>
      <w:rFonts w:cs="Segoe UI"/>
      <w:sz w:val="16"/>
      <w:szCs w:val="16"/>
    </w:rPr>
  </w:style>
  <w:style w:type="character" w:customStyle="1" w:styleId="afff0">
    <w:name w:val="文档结构图 字符"/>
    <w:basedOn w:val="a4"/>
    <w:link w:val="afff"/>
    <w:uiPriority w:val="99"/>
    <w:semiHidden/>
    <w:rsid w:val="00003E5C"/>
    <w:rPr>
      <w:rFonts w:ascii="Microsoft YaHei UI" w:eastAsia="Microsoft YaHei UI" w:hAnsi="Microsoft YaHei UI" w:cs="Segoe UI"/>
      <w:sz w:val="16"/>
      <w:szCs w:val="16"/>
      <w:lang w:val="en-US"/>
    </w:rPr>
  </w:style>
  <w:style w:type="paragraph" w:styleId="afff1">
    <w:name w:val="E-mail Signature"/>
    <w:basedOn w:val="a3"/>
    <w:link w:val="afff2"/>
    <w:uiPriority w:val="99"/>
    <w:semiHidden/>
    <w:unhideWhenUsed/>
    <w:rsid w:val="00003E5C"/>
    <w:pPr>
      <w:spacing w:line="240" w:lineRule="auto"/>
    </w:pPr>
  </w:style>
  <w:style w:type="character" w:customStyle="1" w:styleId="afff2">
    <w:name w:val="电子邮件签名 字符"/>
    <w:basedOn w:val="a4"/>
    <w:link w:val="afff1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3">
    <w:name w:val="Emphasis"/>
    <w:basedOn w:val="a4"/>
    <w:uiPriority w:val="20"/>
    <w:semiHidden/>
    <w:rsid w:val="00003E5C"/>
    <w:rPr>
      <w:rFonts w:ascii="Microsoft YaHei UI" w:eastAsia="Microsoft YaHei UI" w:hAnsi="Microsoft YaHei UI"/>
      <w:i/>
      <w:iCs/>
    </w:rPr>
  </w:style>
  <w:style w:type="character" w:styleId="afff4">
    <w:name w:val="end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3"/>
    <w:link w:val="afff6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6">
    <w:name w:val="尾注文本 字符"/>
    <w:basedOn w:val="a4"/>
    <w:link w:val="afff5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f7">
    <w:name w:val="envelope address"/>
    <w:basedOn w:val="a3"/>
    <w:uiPriority w:val="99"/>
    <w:semiHidden/>
    <w:unhideWhenUsed/>
    <w:rsid w:val="00003E5C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3"/>
    <w:uiPriority w:val="99"/>
    <w:semiHidden/>
    <w:unhideWhenUsed/>
    <w:rsid w:val="00003E5C"/>
    <w:pPr>
      <w:spacing w:line="240" w:lineRule="auto"/>
    </w:pPr>
    <w:rPr>
      <w:rFonts w:cstheme="majorBidi"/>
      <w:sz w:val="20"/>
      <w:szCs w:val="20"/>
    </w:rPr>
  </w:style>
  <w:style w:type="character" w:styleId="afff9">
    <w:name w:val="FollowedHyperlink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a">
    <w:name w:val="foot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b">
    <w:name w:val="footnote text"/>
    <w:basedOn w:val="a3"/>
    <w:link w:val="afffc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c">
    <w:name w:val="脚注文本 字符"/>
    <w:basedOn w:val="a4"/>
    <w:link w:val="afffb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1">
    <w:name w:val="Grid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DC8D6" w:themeColor="accent1" w:themeTint="66"/>
        <w:left w:val="single" w:sz="4" w:space="0" w:color="BDC8D6" w:themeColor="accent1" w:themeTint="66"/>
        <w:bottom w:val="single" w:sz="4" w:space="0" w:color="BDC8D6" w:themeColor="accent1" w:themeTint="66"/>
        <w:right w:val="single" w:sz="4" w:space="0" w:color="BDC8D6" w:themeColor="accent1" w:themeTint="66"/>
        <w:insideH w:val="single" w:sz="4" w:space="0" w:color="BDC8D6" w:themeColor="accent1" w:themeTint="66"/>
        <w:insideV w:val="single" w:sz="4" w:space="0" w:color="BDC8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6EBE2" w:themeColor="accent2" w:themeTint="66"/>
        <w:left w:val="single" w:sz="4" w:space="0" w:color="F6EBE2" w:themeColor="accent2" w:themeTint="66"/>
        <w:bottom w:val="single" w:sz="4" w:space="0" w:color="F6EBE2" w:themeColor="accent2" w:themeTint="66"/>
        <w:right w:val="single" w:sz="4" w:space="0" w:color="F6EBE2" w:themeColor="accent2" w:themeTint="66"/>
        <w:insideH w:val="single" w:sz="4" w:space="0" w:color="F6EBE2" w:themeColor="accent2" w:themeTint="66"/>
        <w:insideV w:val="single" w:sz="4" w:space="0" w:color="F6EB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6D1E1" w:themeColor="accent3" w:themeTint="66"/>
        <w:left w:val="single" w:sz="4" w:space="0" w:color="C6D1E1" w:themeColor="accent3" w:themeTint="66"/>
        <w:bottom w:val="single" w:sz="4" w:space="0" w:color="C6D1E1" w:themeColor="accent3" w:themeTint="66"/>
        <w:right w:val="single" w:sz="4" w:space="0" w:color="C6D1E1" w:themeColor="accent3" w:themeTint="66"/>
        <w:insideH w:val="single" w:sz="4" w:space="0" w:color="C6D1E1" w:themeColor="accent3" w:themeTint="66"/>
        <w:insideV w:val="single" w:sz="4" w:space="0" w:color="C6D1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0BEB6" w:themeColor="accent4" w:themeTint="66"/>
        <w:left w:val="single" w:sz="4" w:space="0" w:color="D0BEB6" w:themeColor="accent4" w:themeTint="66"/>
        <w:bottom w:val="single" w:sz="4" w:space="0" w:color="D0BEB6" w:themeColor="accent4" w:themeTint="66"/>
        <w:right w:val="single" w:sz="4" w:space="0" w:color="D0BEB6" w:themeColor="accent4" w:themeTint="66"/>
        <w:insideH w:val="single" w:sz="4" w:space="0" w:color="D0BEB6" w:themeColor="accent4" w:themeTint="66"/>
        <w:insideV w:val="single" w:sz="4" w:space="0" w:color="D0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0F3F7" w:themeColor="accent5" w:themeTint="66"/>
        <w:left w:val="single" w:sz="4" w:space="0" w:color="F0F3F7" w:themeColor="accent5" w:themeTint="66"/>
        <w:bottom w:val="single" w:sz="4" w:space="0" w:color="F0F3F7" w:themeColor="accent5" w:themeTint="66"/>
        <w:right w:val="single" w:sz="4" w:space="0" w:color="F0F3F7" w:themeColor="accent5" w:themeTint="66"/>
        <w:insideH w:val="single" w:sz="4" w:space="0" w:color="F0F3F7" w:themeColor="accent5" w:themeTint="66"/>
        <w:insideV w:val="single" w:sz="4" w:space="0" w:color="F0F3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6" w:themeTint="66"/>
        <w:left w:val="single" w:sz="4" w:space="0" w:color="B3B3B3" w:themeColor="accent6" w:themeTint="66"/>
        <w:bottom w:val="single" w:sz="4" w:space="0" w:color="B3B3B3" w:themeColor="accent6" w:themeTint="66"/>
        <w:right w:val="single" w:sz="4" w:space="0" w:color="B3B3B3" w:themeColor="accent6" w:themeTint="66"/>
        <w:insideH w:val="single" w:sz="4" w:space="0" w:color="B3B3B3" w:themeColor="accent6" w:themeTint="66"/>
        <w:insideV w:val="single" w:sz="4" w:space="0" w:color="B3B3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9DACC2" w:themeColor="accent1" w:themeTint="99"/>
        <w:bottom w:val="single" w:sz="2" w:space="0" w:color="9DACC2" w:themeColor="accent1" w:themeTint="99"/>
        <w:insideH w:val="single" w:sz="2" w:space="0" w:color="9DACC2" w:themeColor="accent1" w:themeTint="99"/>
        <w:insideV w:val="single" w:sz="2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C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">
    <w:name w:val="Grid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F2E1D3" w:themeColor="accent2" w:themeTint="99"/>
        <w:bottom w:val="single" w:sz="2" w:space="0" w:color="F2E1D3" w:themeColor="accent2" w:themeTint="99"/>
        <w:insideH w:val="single" w:sz="2" w:space="0" w:color="F2E1D3" w:themeColor="accent2" w:themeTint="99"/>
        <w:insideV w:val="single" w:sz="2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E1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">
    <w:name w:val="Grid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A9BBD2" w:themeColor="accent3" w:themeTint="99"/>
        <w:bottom w:val="single" w:sz="2" w:space="0" w:color="A9BBD2" w:themeColor="accent3" w:themeTint="99"/>
        <w:insideH w:val="single" w:sz="2" w:space="0" w:color="A9BBD2" w:themeColor="accent3" w:themeTint="99"/>
        <w:insideV w:val="single" w:sz="2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BB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">
    <w:name w:val="Grid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B89D92" w:themeColor="accent4" w:themeTint="99"/>
        <w:bottom w:val="single" w:sz="2" w:space="0" w:color="B89D92" w:themeColor="accent4" w:themeTint="99"/>
        <w:insideH w:val="single" w:sz="2" w:space="0" w:color="B89D92" w:themeColor="accent4" w:themeTint="99"/>
        <w:insideV w:val="single" w:sz="2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D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">
    <w:name w:val="Grid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E8EDF3" w:themeColor="accent5" w:themeTint="99"/>
        <w:bottom w:val="single" w:sz="2" w:space="0" w:color="E8EDF3" w:themeColor="accent5" w:themeTint="99"/>
        <w:insideH w:val="single" w:sz="2" w:space="0" w:color="E8EDF3" w:themeColor="accent5" w:themeTint="99"/>
        <w:insideV w:val="single" w:sz="2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F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">
    <w:name w:val="Grid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8E8E8E" w:themeColor="accent6" w:themeTint="99"/>
        <w:bottom w:val="single" w:sz="2" w:space="0" w:color="8E8E8E" w:themeColor="accent6" w:themeTint="99"/>
        <w:insideH w:val="single" w:sz="2" w:space="0" w:color="8E8E8E" w:themeColor="accent6" w:themeTint="99"/>
        <w:insideV w:val="single" w:sz="2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8E8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7">
    <w:name w:val="Grid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table" w:styleId="43">
    <w:name w:val="Grid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">
    <w:name w:val="Grid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">
    <w:name w:val="Grid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">
    <w:name w:val="Grid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">
    <w:name w:val="Grid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">
    <w:name w:val="Grid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3">
    <w:name w:val="Grid Table 5 Dark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BDC8D6" w:themeFill="accent1" w:themeFillTint="66"/>
      </w:tcPr>
    </w:tblStylePr>
  </w:style>
  <w:style w:type="table" w:styleId="5-2">
    <w:name w:val="Grid Table 5 Dark Accent 2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6EBE2" w:themeFill="accent2" w:themeFillTint="66"/>
      </w:tcPr>
    </w:tblStylePr>
  </w:style>
  <w:style w:type="table" w:styleId="5-3">
    <w:name w:val="Grid Table 5 Dark Accent 3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C6D1E1" w:themeFill="accent3" w:themeFillTint="66"/>
      </w:tcPr>
    </w:tblStylePr>
  </w:style>
  <w:style w:type="table" w:styleId="5-4">
    <w:name w:val="Grid Table 5 Dark Accent 4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D0BEB6" w:themeFill="accent4" w:themeFillTint="66"/>
      </w:tcPr>
    </w:tblStylePr>
  </w:style>
  <w:style w:type="table" w:styleId="5-5">
    <w:name w:val="Grid Table 5 Dark Accent 5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F0F3F7" w:themeFill="accent5" w:themeFillTint="66"/>
      </w:tcPr>
    </w:tblStylePr>
  </w:style>
  <w:style w:type="table" w:styleId="5-6">
    <w:name w:val="Grid Table 5 Dark Accent 6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B3B3B3" w:themeFill="accent6" w:themeFillTint="66"/>
      </w:tcPr>
    </w:tblStylePr>
  </w:style>
  <w:style w:type="table" w:styleId="61">
    <w:name w:val="Grid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">
    <w:name w:val="Grid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">
    <w:name w:val="Grid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">
    <w:name w:val="Grid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">
    <w:name w:val="Grid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">
    <w:name w:val="Grid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1">
    <w:name w:val="Grid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character" w:styleId="afffd">
    <w:name w:val="Hashtag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003E5C"/>
    <w:pPr>
      <w:spacing w:line="240" w:lineRule="auto"/>
    </w:pPr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003E5C"/>
    <w:rPr>
      <w:rFonts w:ascii="Microsoft YaHei UI" w:eastAsia="Microsoft YaHei UI" w:hAnsi="Microsoft YaHei UI"/>
      <w:i/>
      <w:iCs/>
      <w:lang w:val="en-US"/>
    </w:rPr>
  </w:style>
  <w:style w:type="character" w:styleId="HTML2">
    <w:name w:val="HTML Cit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character" w:styleId="HTML8">
    <w:name w:val="HTML Sample"/>
    <w:basedOn w:val="a4"/>
    <w:uiPriority w:val="99"/>
    <w:semiHidden/>
    <w:unhideWhenUsed/>
    <w:rsid w:val="00003E5C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003E5C"/>
    <w:pPr>
      <w:spacing w:line="240" w:lineRule="auto"/>
      <w:ind w:left="180" w:hanging="180"/>
    </w:pPr>
  </w:style>
  <w:style w:type="paragraph" w:styleId="2a">
    <w:name w:val="index 2"/>
    <w:basedOn w:val="a3"/>
    <w:next w:val="a3"/>
    <w:autoRedefine/>
    <w:uiPriority w:val="99"/>
    <w:semiHidden/>
    <w:unhideWhenUsed/>
    <w:rsid w:val="00003E5C"/>
    <w:pPr>
      <w:spacing w:line="240" w:lineRule="auto"/>
      <w:ind w:left="360" w:hanging="180"/>
    </w:pPr>
  </w:style>
  <w:style w:type="paragraph" w:styleId="38">
    <w:name w:val="index 3"/>
    <w:basedOn w:val="a3"/>
    <w:next w:val="a3"/>
    <w:autoRedefine/>
    <w:uiPriority w:val="99"/>
    <w:semiHidden/>
    <w:unhideWhenUsed/>
    <w:rsid w:val="00003E5C"/>
    <w:pPr>
      <w:spacing w:line="240" w:lineRule="auto"/>
      <w:ind w:left="540" w:hanging="180"/>
    </w:pPr>
  </w:style>
  <w:style w:type="paragraph" w:styleId="44">
    <w:name w:val="index 4"/>
    <w:basedOn w:val="a3"/>
    <w:next w:val="a3"/>
    <w:autoRedefine/>
    <w:uiPriority w:val="99"/>
    <w:semiHidden/>
    <w:unhideWhenUsed/>
    <w:rsid w:val="00003E5C"/>
    <w:pPr>
      <w:spacing w:line="240" w:lineRule="auto"/>
      <w:ind w:left="720" w:hanging="180"/>
    </w:pPr>
  </w:style>
  <w:style w:type="paragraph" w:styleId="54">
    <w:name w:val="index 5"/>
    <w:basedOn w:val="a3"/>
    <w:next w:val="a3"/>
    <w:autoRedefine/>
    <w:uiPriority w:val="99"/>
    <w:semiHidden/>
    <w:unhideWhenUsed/>
    <w:rsid w:val="00003E5C"/>
    <w:pPr>
      <w:spacing w:line="240" w:lineRule="auto"/>
      <w:ind w:left="900" w:hanging="180"/>
    </w:pPr>
  </w:style>
  <w:style w:type="paragraph" w:styleId="62">
    <w:name w:val="index 6"/>
    <w:basedOn w:val="a3"/>
    <w:next w:val="a3"/>
    <w:autoRedefine/>
    <w:uiPriority w:val="99"/>
    <w:semiHidden/>
    <w:unhideWhenUsed/>
    <w:rsid w:val="00003E5C"/>
    <w:pPr>
      <w:spacing w:line="240" w:lineRule="auto"/>
      <w:ind w:left="1080" w:hanging="180"/>
    </w:pPr>
  </w:style>
  <w:style w:type="paragraph" w:styleId="72">
    <w:name w:val="index 7"/>
    <w:basedOn w:val="a3"/>
    <w:next w:val="a3"/>
    <w:autoRedefine/>
    <w:uiPriority w:val="99"/>
    <w:semiHidden/>
    <w:unhideWhenUsed/>
    <w:rsid w:val="00003E5C"/>
    <w:pPr>
      <w:spacing w:line="240" w:lineRule="auto"/>
      <w:ind w:left="1260" w:hanging="180"/>
    </w:pPr>
  </w:style>
  <w:style w:type="paragraph" w:styleId="81">
    <w:name w:val="index 8"/>
    <w:basedOn w:val="a3"/>
    <w:next w:val="a3"/>
    <w:autoRedefine/>
    <w:uiPriority w:val="99"/>
    <w:semiHidden/>
    <w:unhideWhenUsed/>
    <w:rsid w:val="00003E5C"/>
    <w:pPr>
      <w:spacing w:line="240" w:lineRule="auto"/>
      <w:ind w:left="1440" w:hanging="180"/>
    </w:pPr>
  </w:style>
  <w:style w:type="paragraph" w:styleId="91">
    <w:name w:val="index 9"/>
    <w:basedOn w:val="a3"/>
    <w:next w:val="a3"/>
    <w:autoRedefine/>
    <w:uiPriority w:val="99"/>
    <w:semiHidden/>
    <w:unhideWhenUsed/>
    <w:rsid w:val="00003E5C"/>
    <w:pPr>
      <w:spacing w:line="240" w:lineRule="auto"/>
      <w:ind w:left="1620" w:hanging="180"/>
    </w:pPr>
  </w:style>
  <w:style w:type="paragraph" w:styleId="afffe">
    <w:name w:val="index heading"/>
    <w:basedOn w:val="a3"/>
    <w:next w:val="12"/>
    <w:uiPriority w:val="99"/>
    <w:semiHidden/>
    <w:unhideWhenUsed/>
    <w:rsid w:val="00003E5C"/>
    <w:rPr>
      <w:rFonts w:cstheme="majorBidi"/>
      <w:b/>
      <w:bCs/>
    </w:rPr>
  </w:style>
  <w:style w:type="character" w:styleId="affff">
    <w:name w:val="Intense Emphasis"/>
    <w:basedOn w:val="a4"/>
    <w:uiPriority w:val="21"/>
    <w:semiHidden/>
    <w:rsid w:val="00003E5C"/>
    <w:rPr>
      <w:rFonts w:ascii="Microsoft YaHei UI" w:eastAsia="Microsoft YaHei UI" w:hAnsi="Microsoft YaHei UI"/>
      <w:i/>
      <w:iCs/>
      <w:color w:val="5E7697" w:themeColor="accent1"/>
    </w:rPr>
  </w:style>
  <w:style w:type="paragraph" w:styleId="affff0">
    <w:name w:val="Intense Quote"/>
    <w:basedOn w:val="a3"/>
    <w:next w:val="a3"/>
    <w:link w:val="affff1"/>
    <w:uiPriority w:val="30"/>
    <w:semiHidden/>
    <w:rsid w:val="00003E5C"/>
    <w:pPr>
      <w:pBdr>
        <w:top w:val="single" w:sz="4" w:space="10" w:color="5E7697" w:themeColor="accent1"/>
        <w:bottom w:val="single" w:sz="4" w:space="10" w:color="5E7697" w:themeColor="accent1"/>
      </w:pBdr>
      <w:spacing w:before="360" w:after="360"/>
      <w:ind w:left="864" w:right="864"/>
      <w:jc w:val="center"/>
    </w:pPr>
    <w:rPr>
      <w:i/>
      <w:iCs/>
      <w:color w:val="5E7697" w:themeColor="accent1"/>
    </w:rPr>
  </w:style>
  <w:style w:type="character" w:customStyle="1" w:styleId="affff1">
    <w:name w:val="明显引用 字符"/>
    <w:basedOn w:val="a4"/>
    <w:link w:val="affff0"/>
    <w:uiPriority w:val="30"/>
    <w:semiHidden/>
    <w:rsid w:val="00003E5C"/>
    <w:rPr>
      <w:rFonts w:ascii="Microsoft YaHei UI" w:eastAsia="Microsoft YaHei UI" w:hAnsi="Microsoft YaHei UI"/>
      <w:i/>
      <w:iCs/>
      <w:color w:val="5E7697" w:themeColor="accent1"/>
      <w:lang w:val="en-US"/>
    </w:rPr>
  </w:style>
  <w:style w:type="character" w:styleId="affff2">
    <w:name w:val="Intense Reference"/>
    <w:basedOn w:val="a4"/>
    <w:uiPriority w:val="32"/>
    <w:semiHidden/>
    <w:rsid w:val="00003E5C"/>
    <w:rPr>
      <w:rFonts w:ascii="Microsoft YaHei UI" w:eastAsia="Microsoft YaHei UI" w:hAnsi="Microsoft YaHei UI"/>
      <w:b/>
      <w:bCs/>
      <w:smallCaps/>
      <w:color w:val="5E7697" w:themeColor="accent1"/>
      <w:spacing w:val="5"/>
    </w:rPr>
  </w:style>
  <w:style w:type="table" w:styleId="affff3">
    <w:name w:val="Light Grid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1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  <w:shd w:val="clear" w:color="auto" w:fill="D6DCE5" w:themeFill="accent1" w:themeFillTint="3F"/>
      </w:tcPr>
    </w:tblStylePr>
    <w:tblStylePr w:type="band2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1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  <w:shd w:val="clear" w:color="auto" w:fill="F9F2ED" w:themeFill="accent2" w:themeFillTint="3F"/>
      </w:tcPr>
    </w:tblStylePr>
    <w:tblStylePr w:type="band2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1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  <w:shd w:val="clear" w:color="auto" w:fill="DBE2EC" w:themeFill="accent3" w:themeFillTint="3F"/>
      </w:tcPr>
    </w:tblStylePr>
    <w:tblStylePr w:type="band2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1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  <w:shd w:val="clear" w:color="auto" w:fill="E2D6D2" w:themeFill="accent4" w:themeFillTint="3F"/>
      </w:tcPr>
    </w:tblStylePr>
    <w:tblStylePr w:type="band2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1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  <w:shd w:val="clear" w:color="auto" w:fill="F5F7FA" w:themeFill="accent5" w:themeFillTint="3F"/>
      </w:tcPr>
    </w:tblStylePr>
    <w:tblStylePr w:type="band2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1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  <w:shd w:val="clear" w:color="auto" w:fill="D0D0D0" w:themeFill="accent6" w:themeFillTint="3F"/>
      </w:tcPr>
    </w:tblStylePr>
    <w:tblStylePr w:type="band2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</w:tcPr>
    </w:tblStylePr>
  </w:style>
  <w:style w:type="table" w:styleId="affff4">
    <w:name w:val="Light List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</w:style>
  <w:style w:type="table" w:styleId="affff5">
    <w:name w:val="Light Shading"/>
    <w:basedOn w:val="a5"/>
    <w:uiPriority w:val="60"/>
    <w:semiHidden/>
    <w:unhideWhenUsed/>
    <w:rsid w:val="00003E5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003E5C"/>
    <w:pPr>
      <w:spacing w:before="0"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003E5C"/>
    <w:pPr>
      <w:spacing w:before="0"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003E5C"/>
    <w:pPr>
      <w:spacing w:before="0"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003E5C"/>
    <w:pPr>
      <w:spacing w:before="0"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003E5C"/>
    <w:pPr>
      <w:spacing w:before="0"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003E5C"/>
    <w:pPr>
      <w:spacing w:before="0"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</w:style>
  <w:style w:type="character" w:styleId="affff6">
    <w:name w:val="lin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affff7">
    <w:name w:val="List"/>
    <w:basedOn w:val="a3"/>
    <w:uiPriority w:val="99"/>
    <w:semiHidden/>
    <w:unhideWhenUsed/>
    <w:rsid w:val="00003E5C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003E5C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003E5C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003E5C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003E5C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003E5C"/>
    <w:pPr>
      <w:numPr>
        <w:numId w:val="5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003E5C"/>
    <w:pPr>
      <w:numPr>
        <w:numId w:val="6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003E5C"/>
    <w:pPr>
      <w:numPr>
        <w:numId w:val="7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003E5C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003E5C"/>
    <w:pPr>
      <w:numPr>
        <w:numId w:val="9"/>
      </w:numPr>
      <w:contextualSpacing/>
    </w:pPr>
  </w:style>
  <w:style w:type="paragraph" w:styleId="affff8">
    <w:name w:val="List Continue"/>
    <w:basedOn w:val="a3"/>
    <w:uiPriority w:val="99"/>
    <w:semiHidden/>
    <w:unhideWhenUsed/>
    <w:rsid w:val="00003E5C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003E5C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003E5C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003E5C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003E5C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003E5C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003E5C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003E5C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003E5C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003E5C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1-20">
    <w:name w:val="List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1-30">
    <w:name w:val="List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1-40">
    <w:name w:val="List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1-50">
    <w:name w:val="List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1-60">
    <w:name w:val="List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2d">
    <w:name w:val="List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bottom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0">
    <w:name w:val="List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bottom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0">
    <w:name w:val="List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bottom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0">
    <w:name w:val="List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bottom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0">
    <w:name w:val="List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bottom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0">
    <w:name w:val="List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bottom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b">
    <w:name w:val="List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5E7697" w:themeColor="accent1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7697" w:themeColor="accent1"/>
          <w:right w:val="single" w:sz="4" w:space="0" w:color="5E7697" w:themeColor="accent1"/>
        </w:tcBorders>
      </w:tcPr>
    </w:tblStylePr>
    <w:tblStylePr w:type="band1Horz">
      <w:tblPr/>
      <w:tcPr>
        <w:tcBorders>
          <w:top w:val="single" w:sz="4" w:space="0" w:color="5E7697" w:themeColor="accent1"/>
          <w:bottom w:val="single" w:sz="4" w:space="0" w:color="5E769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7697" w:themeColor="accent1"/>
          <w:left w:val="nil"/>
        </w:tcBorders>
      </w:tcPr>
    </w:tblStylePr>
    <w:tblStylePr w:type="swCell">
      <w:tblPr/>
      <w:tcPr>
        <w:tcBorders>
          <w:top w:val="double" w:sz="4" w:space="0" w:color="5E7697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EB7" w:themeColor="accent2"/>
          <w:right w:val="single" w:sz="4" w:space="0" w:color="EACEB7" w:themeColor="accent2"/>
        </w:tcBorders>
      </w:tcPr>
    </w:tblStylePr>
    <w:tblStylePr w:type="band1Horz">
      <w:tblPr/>
      <w:tcPr>
        <w:tcBorders>
          <w:top w:val="single" w:sz="4" w:space="0" w:color="EACEB7" w:themeColor="accent2"/>
          <w:bottom w:val="single" w:sz="4" w:space="0" w:color="EACEB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EB7" w:themeColor="accent2"/>
          <w:left w:val="nil"/>
        </w:tcBorders>
      </w:tcPr>
    </w:tblStylePr>
    <w:tblStylePr w:type="swCell">
      <w:tblPr/>
      <w:tcPr>
        <w:tcBorders>
          <w:top w:val="double" w:sz="4" w:space="0" w:color="EACEB7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18EB5" w:themeColor="accent3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8EB5" w:themeColor="accent3"/>
          <w:right w:val="single" w:sz="4" w:space="0" w:color="718EB5" w:themeColor="accent3"/>
        </w:tcBorders>
      </w:tcPr>
    </w:tblStylePr>
    <w:tblStylePr w:type="band1Horz">
      <w:tblPr/>
      <w:tcPr>
        <w:tcBorders>
          <w:top w:val="single" w:sz="4" w:space="0" w:color="718EB5" w:themeColor="accent3"/>
          <w:bottom w:val="single" w:sz="4" w:space="0" w:color="718E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8EB5" w:themeColor="accent3"/>
          <w:left w:val="nil"/>
        </w:tcBorders>
      </w:tcPr>
    </w:tblStylePr>
    <w:tblStylePr w:type="swCell">
      <w:tblPr/>
      <w:tcPr>
        <w:tcBorders>
          <w:top w:val="double" w:sz="4" w:space="0" w:color="718EB5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06153" w:themeColor="accent4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153" w:themeColor="accent4"/>
          <w:right w:val="single" w:sz="4" w:space="0" w:color="806153" w:themeColor="accent4"/>
        </w:tcBorders>
      </w:tcPr>
    </w:tblStylePr>
    <w:tblStylePr w:type="band1Horz">
      <w:tblPr/>
      <w:tcPr>
        <w:tcBorders>
          <w:top w:val="single" w:sz="4" w:space="0" w:color="806153" w:themeColor="accent4"/>
          <w:bottom w:val="single" w:sz="4" w:space="0" w:color="80615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153" w:themeColor="accent4"/>
          <w:left w:val="nil"/>
        </w:tcBorders>
      </w:tcPr>
    </w:tblStylePr>
    <w:tblStylePr w:type="swCell">
      <w:tblPr/>
      <w:tcPr>
        <w:tcBorders>
          <w:top w:val="double" w:sz="4" w:space="0" w:color="806153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AE2EC" w:themeColor="accent5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E2EC" w:themeColor="accent5"/>
          <w:right w:val="single" w:sz="4" w:space="0" w:color="DAE2EC" w:themeColor="accent5"/>
        </w:tcBorders>
      </w:tcPr>
    </w:tblStylePr>
    <w:tblStylePr w:type="band1Horz">
      <w:tblPr/>
      <w:tcPr>
        <w:tcBorders>
          <w:top w:val="single" w:sz="4" w:space="0" w:color="DAE2EC" w:themeColor="accent5"/>
          <w:bottom w:val="single" w:sz="4" w:space="0" w:color="DAE2E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E2EC" w:themeColor="accent5"/>
          <w:left w:val="nil"/>
        </w:tcBorders>
      </w:tcPr>
    </w:tblStylePr>
    <w:tblStylePr w:type="swCell">
      <w:tblPr/>
      <w:tcPr>
        <w:tcBorders>
          <w:top w:val="double" w:sz="4" w:space="0" w:color="DAE2E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434343" w:themeColor="accent6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4343" w:themeColor="accent6"/>
          <w:right w:val="single" w:sz="4" w:space="0" w:color="434343" w:themeColor="accent6"/>
        </w:tcBorders>
      </w:tcPr>
    </w:tblStylePr>
    <w:tblStylePr w:type="band1Horz">
      <w:tblPr/>
      <w:tcPr>
        <w:tcBorders>
          <w:top w:val="single" w:sz="4" w:space="0" w:color="434343" w:themeColor="accent6"/>
          <w:bottom w:val="single" w:sz="4" w:space="0" w:color="43434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4343" w:themeColor="accent6"/>
          <w:left w:val="nil"/>
        </w:tcBorders>
      </w:tcPr>
    </w:tblStylePr>
    <w:tblStylePr w:type="swCell">
      <w:tblPr/>
      <w:tcPr>
        <w:tcBorders>
          <w:top w:val="double" w:sz="4" w:space="0" w:color="434343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0">
    <w:name w:val="List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0">
    <w:name w:val="List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0">
    <w:name w:val="List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0">
    <w:name w:val="List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0">
    <w:name w:val="List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7">
    <w:name w:val="List Table 5 Dark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7697" w:themeColor="accent1"/>
        <w:left w:val="single" w:sz="24" w:space="0" w:color="5E7697" w:themeColor="accent1"/>
        <w:bottom w:val="single" w:sz="24" w:space="0" w:color="5E7697" w:themeColor="accent1"/>
        <w:right w:val="single" w:sz="24" w:space="0" w:color="5E7697" w:themeColor="accent1"/>
      </w:tblBorders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EB7" w:themeColor="accent2"/>
        <w:left w:val="single" w:sz="24" w:space="0" w:color="EACEB7" w:themeColor="accent2"/>
        <w:bottom w:val="single" w:sz="24" w:space="0" w:color="EACEB7" w:themeColor="accent2"/>
        <w:right w:val="single" w:sz="24" w:space="0" w:color="EACEB7" w:themeColor="accent2"/>
      </w:tblBorders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18EB5" w:themeColor="accent3"/>
        <w:left w:val="single" w:sz="24" w:space="0" w:color="718EB5" w:themeColor="accent3"/>
        <w:bottom w:val="single" w:sz="24" w:space="0" w:color="718EB5" w:themeColor="accent3"/>
        <w:right w:val="single" w:sz="24" w:space="0" w:color="718EB5" w:themeColor="accent3"/>
      </w:tblBorders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153" w:themeColor="accent4"/>
        <w:left w:val="single" w:sz="24" w:space="0" w:color="806153" w:themeColor="accent4"/>
        <w:bottom w:val="single" w:sz="24" w:space="0" w:color="806153" w:themeColor="accent4"/>
        <w:right w:val="single" w:sz="24" w:space="0" w:color="806153" w:themeColor="accent4"/>
      </w:tblBorders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AE2EC" w:themeColor="accent5"/>
        <w:left w:val="single" w:sz="24" w:space="0" w:color="DAE2EC" w:themeColor="accent5"/>
        <w:bottom w:val="single" w:sz="24" w:space="0" w:color="DAE2EC" w:themeColor="accent5"/>
        <w:right w:val="single" w:sz="24" w:space="0" w:color="DAE2EC" w:themeColor="accent5"/>
      </w:tblBorders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34343" w:themeColor="accent6"/>
        <w:left w:val="single" w:sz="24" w:space="0" w:color="434343" w:themeColor="accent6"/>
        <w:bottom w:val="single" w:sz="24" w:space="0" w:color="434343" w:themeColor="accent6"/>
        <w:right w:val="single" w:sz="24" w:space="0" w:color="434343" w:themeColor="accent6"/>
      </w:tblBorders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5E7697" w:themeColor="accent1"/>
        <w:bottom w:val="single" w:sz="4" w:space="0" w:color="5E769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E769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0">
    <w:name w:val="List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EACEB7" w:themeColor="accent2"/>
        <w:bottom w:val="single" w:sz="4" w:space="0" w:color="EACEB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CEB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0">
    <w:name w:val="List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718EB5" w:themeColor="accent3"/>
        <w:bottom w:val="single" w:sz="4" w:space="0" w:color="718E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8E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0">
    <w:name w:val="List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806153" w:themeColor="accent4"/>
        <w:bottom w:val="single" w:sz="4" w:space="0" w:color="80615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15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0">
    <w:name w:val="List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DAE2EC" w:themeColor="accent5"/>
        <w:bottom w:val="single" w:sz="4" w:space="0" w:color="DAE2E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AE2E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0">
    <w:name w:val="List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434343" w:themeColor="accent6"/>
        <w:bottom w:val="single" w:sz="4" w:space="0" w:color="43434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3434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3">
    <w:name w:val="List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769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769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769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769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EB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EB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EB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EB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8E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8E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8E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8E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15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15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15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15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AE2E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AE2E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AE2E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AE2E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434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434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434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434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macro"/>
    <w:link w:val="affffa"/>
    <w:uiPriority w:val="99"/>
    <w:semiHidden/>
    <w:unhideWhenUsed/>
    <w:rsid w:val="00003E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  <w:lang w:val="en-US"/>
    </w:rPr>
  </w:style>
  <w:style w:type="character" w:customStyle="1" w:styleId="affffa">
    <w:name w:val="宏文本 字符"/>
    <w:basedOn w:val="a4"/>
    <w:link w:val="affff9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4">
    <w:name w:val="Medium Grid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  <w:insideV w:val="single" w:sz="8" w:space="0" w:color="8497B2" w:themeColor="accent1" w:themeTint="BF"/>
      </w:tblBorders>
    </w:tblPr>
    <w:tcPr>
      <w:shd w:val="clear" w:color="auto" w:fill="D6D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7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  <w:insideV w:val="single" w:sz="8" w:space="0" w:color="EFDAC9" w:themeColor="accent2" w:themeTint="BF"/>
      </w:tblBorders>
    </w:tblPr>
    <w:tcPr>
      <w:shd w:val="clear" w:color="auto" w:fill="F9F2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A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  <w:insideV w:val="single" w:sz="8" w:space="0" w:color="94AAC7" w:themeColor="accent3" w:themeTint="BF"/>
      </w:tblBorders>
    </w:tblPr>
    <w:tcPr>
      <w:shd w:val="clear" w:color="auto" w:fill="DBE2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AA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  <w:insideV w:val="single" w:sz="8" w:space="0" w:color="A78577" w:themeColor="accent4" w:themeTint="BF"/>
      </w:tblBorders>
    </w:tblPr>
    <w:tcPr>
      <w:shd w:val="clear" w:color="auto" w:fill="E2D6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5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  <w:insideV w:val="single" w:sz="8" w:space="0" w:color="E3E9F0" w:themeColor="accent5" w:themeTint="BF"/>
      </w:tblBorders>
    </w:tblPr>
    <w:tcPr>
      <w:shd w:val="clear" w:color="auto" w:fill="F5F7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9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  <w:insideV w:val="single" w:sz="8" w:space="0" w:color="727272" w:themeColor="accent6" w:themeTint="BF"/>
      </w:tblBorders>
    </w:tblPr>
    <w:tcPr>
      <w:shd w:val="clear" w:color="auto" w:fill="D0D0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727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2e">
    <w:name w:val="Medium Grid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cPr>
      <w:shd w:val="clear" w:color="auto" w:fill="D6D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A" w:themeFill="accent1" w:themeFillTint="33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tcBorders>
          <w:insideH w:val="single" w:sz="6" w:space="0" w:color="5E7697" w:themeColor="accent1"/>
          <w:insideV w:val="single" w:sz="6" w:space="0" w:color="5E7697" w:themeColor="accent1"/>
        </w:tcBorders>
        <w:shd w:val="clear" w:color="auto" w:fill="ADBA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cPr>
      <w:shd w:val="clear" w:color="auto" w:fill="F9F2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5F0" w:themeFill="accent2" w:themeFillTint="33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tcBorders>
          <w:insideH w:val="single" w:sz="6" w:space="0" w:color="EACEB7" w:themeColor="accent2"/>
          <w:insideV w:val="single" w:sz="6" w:space="0" w:color="EACEB7" w:themeColor="accent2"/>
        </w:tcBorders>
        <w:shd w:val="clear" w:color="auto" w:fill="F4E6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cPr>
      <w:shd w:val="clear" w:color="auto" w:fill="DBE2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8F0" w:themeFill="accent3" w:themeFillTint="33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tcBorders>
          <w:insideH w:val="single" w:sz="6" w:space="0" w:color="718EB5" w:themeColor="accent3"/>
          <w:insideV w:val="single" w:sz="6" w:space="0" w:color="718EB5" w:themeColor="accent3"/>
        </w:tcBorders>
        <w:shd w:val="clear" w:color="auto" w:fill="B8C6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cPr>
      <w:shd w:val="clear" w:color="auto" w:fill="E2D6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4" w:themeFillTint="33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tcBorders>
          <w:insideH w:val="single" w:sz="6" w:space="0" w:color="806153" w:themeColor="accent4"/>
          <w:insideV w:val="single" w:sz="6" w:space="0" w:color="806153" w:themeColor="accent4"/>
        </w:tcBorders>
        <w:shd w:val="clear" w:color="auto" w:fill="C4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cPr>
      <w:shd w:val="clear" w:color="auto" w:fill="F5F7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B" w:themeFill="accent5" w:themeFillTint="33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tcBorders>
          <w:insideH w:val="single" w:sz="6" w:space="0" w:color="DAE2EC" w:themeColor="accent5"/>
          <w:insideV w:val="single" w:sz="6" w:space="0" w:color="DAE2EC" w:themeColor="accent5"/>
        </w:tcBorders>
        <w:shd w:val="clear" w:color="auto" w:fill="ECF0F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cPr>
      <w:shd w:val="clear" w:color="auto" w:fill="D0D0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3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tcBorders>
          <w:insideH w:val="single" w:sz="6" w:space="0" w:color="434343" w:themeColor="accent6"/>
          <w:insideV w:val="single" w:sz="6" w:space="0" w:color="434343" w:themeColor="accent6"/>
        </w:tcBorders>
        <w:shd w:val="clear" w:color="auto" w:fill="A1A1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A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ACC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6D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6DB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2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C6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C6DA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6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EA4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7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F0F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F0F5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A1A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A1A1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769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shd w:val="clear" w:color="auto" w:fill="D6DCE5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EB7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shd w:val="clear" w:color="auto" w:fill="F9F2ED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8EB5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shd w:val="clear" w:color="auto" w:fill="DBE2EC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153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shd w:val="clear" w:color="auto" w:fill="E2D6D2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E2EC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shd w:val="clear" w:color="auto" w:fill="F5F7FA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34343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shd w:val="clear" w:color="auto" w:fill="D0D0D0" w:themeFill="accent6" w:themeFillTint="3F"/>
      </w:tcPr>
    </w:tblStylePr>
  </w:style>
  <w:style w:type="table" w:styleId="2f">
    <w:name w:val="Medium Lis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769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769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769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EB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EB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8E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8E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2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15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15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6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E2E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AE2E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3434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3434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2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6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b">
    <w:name w:val="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c">
    <w:name w:val="Message Header"/>
    <w:basedOn w:val="a3"/>
    <w:link w:val="affffd"/>
    <w:uiPriority w:val="99"/>
    <w:semiHidden/>
    <w:unhideWhenUsed/>
    <w:rsid w:val="00003E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d">
    <w:name w:val="信息标题 字符"/>
    <w:basedOn w:val="a4"/>
    <w:link w:val="affffc"/>
    <w:uiPriority w:val="99"/>
    <w:semiHidden/>
    <w:rsid w:val="00003E5C"/>
    <w:rPr>
      <w:rFonts w:ascii="Microsoft YaHei UI" w:eastAsia="Microsoft YaHei UI" w:hAnsi="Microsoft YaHei UI" w:cstheme="majorBidi"/>
      <w:sz w:val="24"/>
      <w:szCs w:val="24"/>
      <w:shd w:val="pct20" w:color="auto" w:fill="auto"/>
      <w:lang w:val="en-US"/>
    </w:rPr>
  </w:style>
  <w:style w:type="paragraph" w:styleId="affffe">
    <w:name w:val="Normal (Web)"/>
    <w:basedOn w:val="a3"/>
    <w:uiPriority w:val="99"/>
    <w:semiHidden/>
    <w:unhideWhenUsed/>
    <w:rsid w:val="00003E5C"/>
    <w:rPr>
      <w:rFonts w:cs="Times New Roman"/>
      <w:sz w:val="24"/>
      <w:szCs w:val="24"/>
    </w:rPr>
  </w:style>
  <w:style w:type="paragraph" w:styleId="afffff">
    <w:name w:val="Normal Indent"/>
    <w:basedOn w:val="a3"/>
    <w:uiPriority w:val="99"/>
    <w:semiHidden/>
    <w:unhideWhenUsed/>
    <w:rsid w:val="00003E5C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003E5C"/>
    <w:pPr>
      <w:spacing w:line="240" w:lineRule="auto"/>
    </w:pPr>
  </w:style>
  <w:style w:type="character" w:customStyle="1" w:styleId="afffff1">
    <w:name w:val="注释标题 字符"/>
    <w:basedOn w:val="a4"/>
    <w:link w:val="afff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2">
    <w:name w:val="pag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5"/>
    <w:uiPriority w:val="42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5"/>
    <w:uiPriority w:val="43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003E5C"/>
    <w:pPr>
      <w:spacing w:line="240" w:lineRule="auto"/>
    </w:pPr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003E5C"/>
    <w:rPr>
      <w:rFonts w:ascii="Microsoft YaHei UI" w:eastAsia="Microsoft YaHei UI" w:hAnsi="Microsoft YaHei UI"/>
      <w:sz w:val="21"/>
      <w:szCs w:val="21"/>
      <w:lang w:val="en-US"/>
    </w:rPr>
  </w:style>
  <w:style w:type="paragraph" w:styleId="afffff5">
    <w:name w:val="Quote"/>
    <w:basedOn w:val="a3"/>
    <w:next w:val="a3"/>
    <w:link w:val="afffff6"/>
    <w:uiPriority w:val="29"/>
    <w:semiHidden/>
    <w:rsid w:val="000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4"/>
    <w:link w:val="afffff5"/>
    <w:uiPriority w:val="29"/>
    <w:semiHidden/>
    <w:rsid w:val="00003E5C"/>
    <w:rPr>
      <w:rFonts w:ascii="Microsoft YaHei UI" w:eastAsia="Microsoft YaHei UI" w:hAnsi="Microsoft YaHei UI"/>
      <w:i/>
      <w:iCs/>
      <w:color w:val="404040" w:themeColor="text1" w:themeTint="BF"/>
      <w:lang w:val="en-US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003E5C"/>
  </w:style>
  <w:style w:type="character" w:customStyle="1" w:styleId="afffff8">
    <w:name w:val="称呼 字符"/>
    <w:basedOn w:val="a4"/>
    <w:link w:val="afffff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fff9">
    <w:name w:val="Signature"/>
    <w:basedOn w:val="a3"/>
    <w:link w:val="afffffa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fffa">
    <w:name w:val="签名 字符"/>
    <w:basedOn w:val="a4"/>
    <w:link w:val="afffff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b">
    <w:name w:val="Smart Hyperlink"/>
    <w:basedOn w:val="a4"/>
    <w:uiPriority w:val="99"/>
    <w:semiHidden/>
    <w:unhideWhenUsed/>
    <w:rsid w:val="00003E5C"/>
    <w:rPr>
      <w:rFonts w:ascii="Microsoft YaHei UI" w:eastAsia="Microsoft YaHei UI" w:hAnsi="Microsoft YaHei UI"/>
      <w:u w:val="dotted"/>
    </w:rPr>
  </w:style>
  <w:style w:type="character" w:styleId="afffffc">
    <w:name w:val="Strong"/>
    <w:basedOn w:val="a4"/>
    <w:uiPriority w:val="22"/>
    <w:semiHidden/>
    <w:rsid w:val="00003E5C"/>
    <w:rPr>
      <w:rFonts w:ascii="Microsoft YaHei UI" w:eastAsia="Microsoft YaHei UI" w:hAnsi="Microsoft YaHei UI"/>
      <w:b/>
      <w:bCs/>
    </w:rPr>
  </w:style>
  <w:style w:type="character" w:styleId="afffffd">
    <w:name w:val="Subtle Emphasis"/>
    <w:basedOn w:val="a4"/>
    <w:uiPriority w:val="19"/>
    <w:semiHidden/>
    <w:rsid w:val="00003E5C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e">
    <w:name w:val="Subtle Reference"/>
    <w:basedOn w:val="a4"/>
    <w:uiPriority w:val="31"/>
    <w:semiHidden/>
    <w:rsid w:val="00003E5C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5"/>
    <w:uiPriority w:val="99"/>
    <w:semiHidden/>
    <w:unhideWhenUsed/>
    <w:rsid w:val="00003E5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uiPriority w:val="99"/>
    <w:semiHidden/>
    <w:unhideWhenUsed/>
    <w:rsid w:val="00003E5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uiPriority w:val="99"/>
    <w:semiHidden/>
    <w:unhideWhenUsed/>
    <w:rsid w:val="00003E5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5"/>
    <w:uiPriority w:val="99"/>
    <w:semiHidden/>
    <w:unhideWhenUsed/>
    <w:rsid w:val="00003E5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003E5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5"/>
    <w:uiPriority w:val="99"/>
    <w:semiHidden/>
    <w:unhideWhenUsed/>
    <w:rsid w:val="00003E5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5"/>
    <w:uiPriority w:val="99"/>
    <w:semiHidden/>
    <w:unhideWhenUsed/>
    <w:rsid w:val="00003E5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003E5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003E5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">
    <w:name w:val="Table Contemporary"/>
    <w:basedOn w:val="a5"/>
    <w:uiPriority w:val="99"/>
    <w:semiHidden/>
    <w:unhideWhenUsed/>
    <w:rsid w:val="00003E5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0">
    <w:name w:val="Table Elegant"/>
    <w:basedOn w:val="a5"/>
    <w:uiPriority w:val="99"/>
    <w:semiHidden/>
    <w:unhideWhenUsed/>
    <w:rsid w:val="00003E5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5"/>
    <w:uiPriority w:val="99"/>
    <w:semiHidden/>
    <w:unhideWhenUsed/>
    <w:rsid w:val="00003E5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003E5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003E5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5"/>
    <w:uiPriority w:val="40"/>
    <w:rsid w:val="00003E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003E5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5"/>
    <w:uiPriority w:val="99"/>
    <w:semiHidden/>
    <w:unhideWhenUsed/>
    <w:rsid w:val="00003E5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003E5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003E5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003E5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3"/>
    <w:next w:val="a3"/>
    <w:uiPriority w:val="99"/>
    <w:semiHidden/>
    <w:unhideWhenUsed/>
    <w:rsid w:val="00003E5C"/>
    <w:pPr>
      <w:ind w:left="180" w:hanging="180"/>
    </w:pPr>
  </w:style>
  <w:style w:type="paragraph" w:styleId="affffff3">
    <w:name w:val="table of figures"/>
    <w:basedOn w:val="a3"/>
    <w:next w:val="a3"/>
    <w:uiPriority w:val="99"/>
    <w:semiHidden/>
    <w:unhideWhenUsed/>
    <w:rsid w:val="00003E5C"/>
  </w:style>
  <w:style w:type="table" w:styleId="affffff4">
    <w:name w:val="Table Professional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003E5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003E5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003E5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5"/>
    <w:uiPriority w:val="99"/>
    <w:semiHidden/>
    <w:unhideWhenUsed/>
    <w:rsid w:val="000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3"/>
    <w:next w:val="a3"/>
    <w:uiPriority w:val="99"/>
    <w:semiHidden/>
    <w:unhideWhenUsed/>
    <w:rsid w:val="00003E5C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003E5C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003E5C"/>
    <w:pPr>
      <w:spacing w:after="100"/>
      <w:ind w:left="180"/>
    </w:pPr>
  </w:style>
  <w:style w:type="paragraph" w:styleId="TOC3">
    <w:name w:val="toc 3"/>
    <w:basedOn w:val="a3"/>
    <w:next w:val="a3"/>
    <w:autoRedefine/>
    <w:uiPriority w:val="39"/>
    <w:semiHidden/>
    <w:unhideWhenUsed/>
    <w:rsid w:val="00003E5C"/>
    <w:pPr>
      <w:spacing w:after="100"/>
      <w:ind w:left="360"/>
    </w:pPr>
  </w:style>
  <w:style w:type="paragraph" w:styleId="TOC4">
    <w:name w:val="toc 4"/>
    <w:basedOn w:val="a3"/>
    <w:next w:val="a3"/>
    <w:autoRedefine/>
    <w:uiPriority w:val="39"/>
    <w:semiHidden/>
    <w:unhideWhenUsed/>
    <w:rsid w:val="00003E5C"/>
    <w:pPr>
      <w:spacing w:after="100"/>
      <w:ind w:left="540"/>
    </w:pPr>
  </w:style>
  <w:style w:type="paragraph" w:styleId="TOC5">
    <w:name w:val="toc 5"/>
    <w:basedOn w:val="a3"/>
    <w:next w:val="a3"/>
    <w:autoRedefine/>
    <w:uiPriority w:val="39"/>
    <w:semiHidden/>
    <w:unhideWhenUsed/>
    <w:rsid w:val="00003E5C"/>
    <w:pPr>
      <w:spacing w:after="100"/>
      <w:ind w:left="720"/>
    </w:pPr>
  </w:style>
  <w:style w:type="paragraph" w:styleId="TOC6">
    <w:name w:val="toc 6"/>
    <w:basedOn w:val="a3"/>
    <w:next w:val="a3"/>
    <w:autoRedefine/>
    <w:uiPriority w:val="39"/>
    <w:semiHidden/>
    <w:unhideWhenUsed/>
    <w:rsid w:val="00003E5C"/>
    <w:pPr>
      <w:spacing w:after="100"/>
      <w:ind w:left="900"/>
    </w:pPr>
  </w:style>
  <w:style w:type="paragraph" w:styleId="TOC7">
    <w:name w:val="toc 7"/>
    <w:basedOn w:val="a3"/>
    <w:next w:val="a3"/>
    <w:autoRedefine/>
    <w:uiPriority w:val="39"/>
    <w:semiHidden/>
    <w:unhideWhenUsed/>
    <w:rsid w:val="00003E5C"/>
    <w:pPr>
      <w:spacing w:after="100"/>
      <w:ind w:left="1080"/>
    </w:pPr>
  </w:style>
  <w:style w:type="paragraph" w:styleId="TOC8">
    <w:name w:val="toc 8"/>
    <w:basedOn w:val="a3"/>
    <w:next w:val="a3"/>
    <w:autoRedefine/>
    <w:uiPriority w:val="39"/>
    <w:semiHidden/>
    <w:unhideWhenUsed/>
    <w:rsid w:val="00003E5C"/>
    <w:pPr>
      <w:spacing w:after="100"/>
      <w:ind w:left="1260"/>
    </w:pPr>
  </w:style>
  <w:style w:type="paragraph" w:styleId="TOC9">
    <w:name w:val="toc 9"/>
    <w:basedOn w:val="a3"/>
    <w:next w:val="a3"/>
    <w:autoRedefine/>
    <w:uiPriority w:val="39"/>
    <w:semiHidden/>
    <w:unhideWhenUsed/>
    <w:rsid w:val="00003E5C"/>
    <w:pPr>
      <w:spacing w:after="100"/>
      <w:ind w:left="1440"/>
    </w:pPr>
  </w:style>
  <w:style w:type="paragraph" w:styleId="TOC">
    <w:name w:val="TOC Heading"/>
    <w:basedOn w:val="1"/>
    <w:next w:val="a3"/>
    <w:uiPriority w:val="39"/>
    <w:semiHidden/>
    <w:unhideWhenUsed/>
    <w:qFormat/>
    <w:rsid w:val="00003E5C"/>
    <w:pPr>
      <w:spacing w:before="240" w:line="220" w:lineRule="exact"/>
      <w:outlineLvl w:val="9"/>
    </w:pPr>
    <w:rPr>
      <w:caps w:val="0"/>
      <w:color w:val="46587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1015;&#31616;&#21382;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3B4693713144F88BD68E3D8C9BAFE" ma:contentTypeVersion="10" ma:contentTypeDescription="Create a new document." ma:contentTypeScope="" ma:versionID="37ce7e667aef802b5c28dee6049bfbc1">
  <xsd:schema xmlns:xsd="http://www.w3.org/2001/XMLSchema" xmlns:xs="http://www.w3.org/2001/XMLSchema" xmlns:p="http://schemas.microsoft.com/office/2006/metadata/properties" xmlns:ns3="5cb01d5b-35bb-4b44-badc-c2425d06b155" targetNamespace="http://schemas.microsoft.com/office/2006/metadata/properties" ma:root="true" ma:fieldsID="4d522b7c20bed6dca03c26e0770cfd27" ns3:_="">
    <xsd:import namespace="5cb01d5b-35bb-4b44-badc-c2425d06b1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1d5b-35bb-4b44-badc-c2425d06b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cb01d5b-35bb-4b44-badc-c2425d06b1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47851-189F-4856-9FFF-05FE1C1F3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1d5b-35bb-4b44-badc-c2425d06b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5cb01d5b-35bb-4b44-badc-c2425d06b155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0A1C3F1-DA5F-4E95-A5E1-3125A2A0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列简历.dotx</Template>
  <TotalTime>0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2019-12-28T10:43:00Z</dcterms:created>
  <dcterms:modified xsi:type="dcterms:W3CDTF">2020-01-04T13:48:00Z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0x0101002613B4693713144F88BD68E3D8C9BAFE</vt:lpwstr>
  </property>
</Properties>
</file>